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EF781D" w14:paraId="35BD1C02" w14:textId="77777777" w:rsidTr="007E3D3E">
        <w:tc>
          <w:tcPr>
            <w:tcW w:w="1601" w:type="dxa"/>
          </w:tcPr>
          <w:p w14:paraId="4352BAA3" w14:textId="77777777" w:rsidR="00D95726" w:rsidRPr="00145DB2" w:rsidRDefault="00D95726" w:rsidP="00980786">
            <w:pPr>
              <w:pStyle w:val="Geenafstand"/>
            </w:pPr>
            <w:r w:rsidRPr="00145DB2">
              <w:t>Versienummer:</w:t>
            </w:r>
          </w:p>
        </w:tc>
        <w:bookmarkStart w:id="0" w:name="Versienummer"/>
        <w:tc>
          <w:tcPr>
            <w:tcW w:w="4652" w:type="dxa"/>
          </w:tcPr>
          <w:p w14:paraId="57CEDB3A" w14:textId="77777777" w:rsidR="00D95726" w:rsidRPr="00BE6996" w:rsidRDefault="0079675E" w:rsidP="00980786">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EF781D" w14:paraId="42808AD4" w14:textId="77777777" w:rsidTr="007E3D3E">
        <w:tc>
          <w:tcPr>
            <w:tcW w:w="1601" w:type="dxa"/>
          </w:tcPr>
          <w:p w14:paraId="32E84DB2" w14:textId="77777777" w:rsidR="00D95726" w:rsidRPr="00145DB2" w:rsidRDefault="00D95726" w:rsidP="00980786">
            <w:pPr>
              <w:pStyle w:val="Geenafstand"/>
            </w:pPr>
            <w:r w:rsidRPr="00145DB2">
              <w:t>Auteur(s):</w:t>
            </w:r>
          </w:p>
        </w:tc>
        <w:bookmarkStart w:id="1" w:name="Auteurs"/>
        <w:tc>
          <w:tcPr>
            <w:tcW w:w="4652" w:type="dxa"/>
          </w:tcPr>
          <w:p w14:paraId="14F97EC2" w14:textId="77777777" w:rsidR="00D95726" w:rsidRPr="00BE6996" w:rsidRDefault="0079675E" w:rsidP="00980786">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EF781D" w14:paraId="28A9E453" w14:textId="77777777" w:rsidTr="007E3D3E">
        <w:tc>
          <w:tcPr>
            <w:tcW w:w="1601" w:type="dxa"/>
          </w:tcPr>
          <w:p w14:paraId="585AC340" w14:textId="77777777" w:rsidR="00D95726" w:rsidRPr="00145DB2" w:rsidRDefault="00D95726" w:rsidP="00980786">
            <w:pPr>
              <w:pStyle w:val="Geenafstand"/>
            </w:pPr>
            <w:r w:rsidRPr="00145DB2">
              <w:t>Datum:</w:t>
            </w:r>
          </w:p>
        </w:tc>
        <w:tc>
          <w:tcPr>
            <w:tcW w:w="4652" w:type="dxa"/>
          </w:tcPr>
          <w:p w14:paraId="2D015F18" w14:textId="77777777" w:rsidR="00D95726" w:rsidRPr="00BE6996" w:rsidRDefault="0079675E" w:rsidP="00980786">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CB6B87"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54469D99" w:rsidR="00CB6B87" w:rsidRPr="00145DB2" w:rsidRDefault="00CB6B87" w:rsidP="00CB6B87">
            <w:pPr>
              <w:pStyle w:val="Geenafstand"/>
              <w:jc w:val="center"/>
              <w:rPr>
                <w:b w:val="0"/>
              </w:rPr>
            </w:pPr>
            <w:r>
              <w:rPr>
                <w:b w:val="0"/>
              </w:rPr>
              <w:t>2022-03-30</w:t>
            </w:r>
          </w:p>
        </w:tc>
        <w:tc>
          <w:tcPr>
            <w:tcW w:w="788" w:type="dxa"/>
          </w:tcPr>
          <w:p w14:paraId="2F821848" w14:textId="3867E0BE" w:rsidR="00CB6B87" w:rsidRPr="00145DB2" w:rsidRDefault="00CB6B87" w:rsidP="00CB6B87">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0425A202"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Ricardo</w:t>
            </w:r>
          </w:p>
        </w:tc>
        <w:tc>
          <w:tcPr>
            <w:tcW w:w="5622" w:type="dxa"/>
          </w:tcPr>
          <w:p w14:paraId="329C3C8E" w14:textId="32C4D70E" w:rsidR="00CB6B87" w:rsidRPr="00145DB2" w:rsidRDefault="00CB6B87" w:rsidP="00CB6B87">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79675E">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fldChar w:fldCharType="separate"/>
        </w:r>
        <w:r w:rsidR="00CE017C">
          <w:rPr>
            <w:noProof/>
            <w:webHidden/>
          </w:rPr>
          <w:t>4</w:t>
        </w:r>
        <w:r w:rsidR="00CE017C">
          <w:rPr>
            <w:noProof/>
            <w:webHidden/>
          </w:rPr>
          <w:fldChar w:fldCharType="end"/>
        </w:r>
      </w:hyperlink>
    </w:p>
    <w:p w14:paraId="7CAF3CF8" w14:textId="5F4525EF" w:rsidR="00CE017C" w:rsidRDefault="0079675E">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fldChar w:fldCharType="separate"/>
        </w:r>
        <w:r w:rsidR="00CE017C">
          <w:rPr>
            <w:noProof/>
            <w:webHidden/>
          </w:rPr>
          <w:t>4</w:t>
        </w:r>
        <w:r w:rsidR="00CE017C">
          <w:rPr>
            <w:noProof/>
            <w:webHidden/>
          </w:rPr>
          <w:fldChar w:fldCharType="end"/>
        </w:r>
      </w:hyperlink>
    </w:p>
    <w:p w14:paraId="69C300B5" w14:textId="2767CA4C" w:rsidR="00CE017C" w:rsidRDefault="0079675E">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fldChar w:fldCharType="separate"/>
        </w:r>
        <w:r w:rsidR="00CE017C">
          <w:rPr>
            <w:noProof/>
            <w:webHidden/>
          </w:rPr>
          <w:t>4</w:t>
        </w:r>
        <w:r w:rsidR="00CE017C">
          <w:rPr>
            <w:noProof/>
            <w:webHidden/>
          </w:rPr>
          <w:fldChar w:fldCharType="end"/>
        </w:r>
      </w:hyperlink>
    </w:p>
    <w:p w14:paraId="78FF2174" w14:textId="4BB92220" w:rsidR="00CE017C" w:rsidRDefault="0079675E">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fldChar w:fldCharType="separate"/>
        </w:r>
        <w:r w:rsidR="00CE017C">
          <w:rPr>
            <w:noProof/>
            <w:webHidden/>
          </w:rPr>
          <w:t>4</w:t>
        </w:r>
        <w:r w:rsidR="00CE017C">
          <w:rPr>
            <w:noProof/>
            <w:webHidden/>
          </w:rPr>
          <w:fldChar w:fldCharType="end"/>
        </w:r>
      </w:hyperlink>
    </w:p>
    <w:p w14:paraId="6EB34916" w14:textId="6F76BF9A" w:rsidR="00CE017C" w:rsidRDefault="0079675E">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fldChar w:fldCharType="separate"/>
        </w:r>
        <w:r w:rsidR="00CE017C">
          <w:rPr>
            <w:noProof/>
            <w:webHidden/>
          </w:rPr>
          <w:t>4</w:t>
        </w:r>
        <w:r w:rsidR="00CE017C">
          <w:rPr>
            <w:noProof/>
            <w:webHidden/>
          </w:rPr>
          <w:fldChar w:fldCharType="end"/>
        </w:r>
      </w:hyperlink>
    </w:p>
    <w:p w14:paraId="6F07CB33" w14:textId="3EC777DA" w:rsidR="00CE017C" w:rsidRDefault="0079675E">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fldChar w:fldCharType="separate"/>
        </w:r>
        <w:r w:rsidR="00CE017C">
          <w:rPr>
            <w:noProof/>
            <w:webHidden/>
          </w:rPr>
          <w:t>4</w:t>
        </w:r>
        <w:r w:rsidR="00CE017C">
          <w:rPr>
            <w:noProof/>
            <w:webHidden/>
          </w:rPr>
          <w:fldChar w:fldCharType="end"/>
        </w:r>
      </w:hyperlink>
    </w:p>
    <w:p w14:paraId="190B4742" w14:textId="6EA8ABD5" w:rsidR="00CE017C" w:rsidRDefault="0079675E">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fldChar w:fldCharType="separate"/>
        </w:r>
        <w:r w:rsidR="00CE017C">
          <w:rPr>
            <w:noProof/>
            <w:webHidden/>
          </w:rPr>
          <w:t>5</w:t>
        </w:r>
        <w:r w:rsidR="00CE017C">
          <w:rPr>
            <w:noProof/>
            <w:webHidden/>
          </w:rPr>
          <w:fldChar w:fldCharType="end"/>
        </w:r>
      </w:hyperlink>
    </w:p>
    <w:p w14:paraId="60B97FD3" w14:textId="6DB58195" w:rsidR="00CE017C" w:rsidRDefault="0079675E">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fldChar w:fldCharType="separate"/>
        </w:r>
        <w:r w:rsidR="00CE017C">
          <w:rPr>
            <w:noProof/>
            <w:webHidden/>
          </w:rPr>
          <w:t>5</w:t>
        </w:r>
        <w:r w:rsidR="00CE017C">
          <w:rPr>
            <w:noProof/>
            <w:webHidden/>
          </w:rPr>
          <w:fldChar w:fldCharType="end"/>
        </w:r>
      </w:hyperlink>
    </w:p>
    <w:p w14:paraId="47699B1E" w14:textId="7E6127C1" w:rsidR="00CE017C" w:rsidRDefault="0079675E">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fldChar w:fldCharType="separate"/>
        </w:r>
        <w:r w:rsidR="00CE017C">
          <w:rPr>
            <w:noProof/>
            <w:webHidden/>
          </w:rPr>
          <w:t>5</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00C7EAB2" w:rsidR="00741E0E" w:rsidRDefault="00741E0E" w:rsidP="00AF55D5">
      <w:pPr>
        <w:pStyle w:val="Kop2"/>
      </w:pPr>
      <w:bookmarkStart w:id="6" w:name="_Toc29370313"/>
      <w:r w:rsidRPr="00145DB2">
        <w:t>Over het project en de opdrachtgever</w:t>
      </w:r>
      <w:bookmarkEnd w:id="6"/>
    </w:p>
    <w:p w14:paraId="1083587A" w14:textId="72E21E9E" w:rsidR="00BB75BE" w:rsidRPr="00BB75BE" w:rsidRDefault="00BB75BE" w:rsidP="00BB75BE">
      <w:r>
        <w:t>Het contactpersoon van het bedrijf zal P. Nocker zijn, het bedrijf verkoopt bbq en wil graag ook bbq verhuren via de nieuwe website. Dit zal maakt het mogelijk dat klanten bbq kunnen uitproberen voor dat ze gekocht worden.</w:t>
      </w:r>
    </w:p>
    <w:p w14:paraId="1A80B0C2" w14:textId="77777777" w:rsidR="0015692D" w:rsidRPr="00145DB2" w:rsidRDefault="0015692D" w:rsidP="00AF55D5">
      <w:pPr>
        <w:pStyle w:val="Kop1"/>
        <w:tabs>
          <w:tab w:val="right" w:pos="9072"/>
        </w:tabs>
      </w:pPr>
      <w:bookmarkStart w:id="7" w:name="_Toc29370314"/>
      <w:r w:rsidRPr="00145DB2">
        <w:t>Behoeftebeschrijving opdrachtgever</w:t>
      </w:r>
      <w:bookmarkEnd w:id="7"/>
    </w:p>
    <w:p w14:paraId="5609CB3B" w14:textId="77777777" w:rsidR="006B55E8" w:rsidRPr="00145DB2" w:rsidRDefault="006B55E8" w:rsidP="0015692D">
      <w:pPr>
        <w:pStyle w:val="Kop2"/>
      </w:pPr>
      <w:bookmarkStart w:id="8" w:name="_Toc29370315"/>
      <w:r w:rsidRPr="00145DB2">
        <w:t>Informatiebronnen</w:t>
      </w:r>
      <w:bookmarkEnd w:id="8"/>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9" w:name="_Toc29370316"/>
      <w:r w:rsidRPr="00145DB2">
        <w:t>Eisen en wensen (MoSCoW)</w:t>
      </w:r>
      <w:bookmarkEnd w:id="9"/>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980786">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605F42AF" w:rsidR="009E553C" w:rsidRPr="00145DB2" w:rsidRDefault="00F808D4" w:rsidP="00980786">
            <w:r>
              <w:t>Formulier invullen voor dat de klant iets wil huren.</w:t>
            </w:r>
          </w:p>
        </w:tc>
      </w:tr>
      <w:tr w:rsidR="00F808D4" w:rsidRPr="00145DB2" w14:paraId="04C3D06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5FA7769" w14:textId="5527891C" w:rsidR="00F808D4" w:rsidRPr="00145DB2" w:rsidRDefault="00F808D4" w:rsidP="00980786">
            <w:r>
              <w:t xml:space="preserve">Drie </w:t>
            </w:r>
            <w:r w:rsidRPr="00F808D4">
              <w:t>categorie</w:t>
            </w:r>
            <w:r w:rsidR="009E2DB2">
              <w:t xml:space="preserve"> en per categorie hebben we drie bbq dus in totaal 9</w:t>
            </w:r>
            <w:r w:rsidR="009E2DB2" w:rsidRPr="009E2DB2">
              <w:rPr>
                <w:vertAlign w:val="superscript"/>
              </w:rPr>
              <w:t>e</w:t>
            </w:r>
            <w:r w:rsidR="009E2DB2">
              <w:t>.</w:t>
            </w:r>
          </w:p>
        </w:tc>
      </w:tr>
      <w:tr w:rsidR="00F808D4" w:rsidRPr="00145DB2" w14:paraId="276F46B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C453E2F" w14:textId="045EAE55" w:rsidR="00F808D4" w:rsidRPr="00145DB2" w:rsidRDefault="009E2DB2" w:rsidP="00980786">
            <w:r>
              <w:t>Er moeten conformatie mails verstuurd worden.</w:t>
            </w:r>
          </w:p>
        </w:tc>
      </w:tr>
      <w:tr w:rsidR="00F808D4" w:rsidRPr="00145DB2" w14:paraId="5A3162D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9A1406D" w14:textId="5B762A06" w:rsidR="00F808D4" w:rsidRPr="00145DB2" w:rsidRDefault="009E2DB2" w:rsidP="00980786">
            <w:r>
              <w:t>De klant moet 15 euro betallen voor het bezorgen.</w:t>
            </w:r>
          </w:p>
        </w:tc>
      </w:tr>
      <w:tr w:rsidR="00F808D4" w:rsidRPr="00145DB2" w14:paraId="5B8AAAA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C6FAA7" w14:textId="27D1CE4E" w:rsidR="00F808D4" w:rsidRPr="00145DB2" w:rsidRDefault="00861265" w:rsidP="00980786">
            <w:r>
              <w:t>Database: voor aanvraag, id, naam, adres, telefoon, ophalen, huurmoment, dagenhuren, prijs, opmerkingen</w:t>
            </w:r>
          </w:p>
        </w:tc>
      </w:tr>
      <w:tr w:rsidR="00F808D4" w:rsidRPr="00145DB2" w14:paraId="435FF9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660F27" w14:textId="77777777" w:rsidR="00F808D4" w:rsidRPr="00145DB2" w:rsidRDefault="00F808D4" w:rsidP="00980786"/>
        </w:tc>
      </w:tr>
      <w:tr w:rsidR="00F808D4" w:rsidRPr="00145DB2" w14:paraId="61A585E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2D99E95" w14:textId="77777777" w:rsidR="00F808D4" w:rsidRPr="00145DB2" w:rsidRDefault="00F808D4" w:rsidP="00980786"/>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980786"/>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980786">
            <w:pPr>
              <w:rPr>
                <w:b w:val="0"/>
              </w:rPr>
            </w:pPr>
            <w:r w:rsidRPr="00145DB2">
              <w:rPr>
                <w:b w:val="0"/>
              </w:rPr>
              <w:t>Should have</w:t>
            </w:r>
          </w:p>
        </w:tc>
      </w:tr>
      <w:tr w:rsidR="009E553C" w:rsidRPr="009E2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66F788CC" w:rsidR="009E553C" w:rsidRPr="009E2DB2" w:rsidRDefault="009E2DB2" w:rsidP="00980786">
            <w:r w:rsidRPr="009E2DB2">
              <w:t>Front-end begin pagina foto met versch</w:t>
            </w:r>
            <w:r>
              <w:t>illende bbq we hebben.</w:t>
            </w:r>
          </w:p>
        </w:tc>
      </w:tr>
      <w:tr w:rsidR="009E553C" w:rsidRPr="009E2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9E2DB2" w:rsidRDefault="009E553C" w:rsidP="00980786"/>
        </w:tc>
      </w:tr>
    </w:tbl>
    <w:p w14:paraId="442E48A6" w14:textId="77777777" w:rsidR="009E553C" w:rsidRPr="009E2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980786">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980786"/>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980786"/>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980786">
            <w:pPr>
              <w:rPr>
                <w:b w:val="0"/>
              </w:rPr>
            </w:pPr>
            <w:r w:rsidRPr="00145DB2">
              <w:rPr>
                <w:b w:val="0"/>
              </w:rPr>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537BD2" w:rsidR="009E553C" w:rsidRPr="00145DB2" w:rsidRDefault="009E2DB2" w:rsidP="00980786">
            <w:r>
              <w:t>Uitgebreiden front-end pagina voor de klant de website moet bbq kunnen verhuren, niet meer niet minder.</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980786"/>
        </w:tc>
      </w:tr>
    </w:tbl>
    <w:p w14:paraId="7EAA7D86" w14:textId="77777777" w:rsidR="009E553C" w:rsidRPr="00145DB2" w:rsidRDefault="009E553C" w:rsidP="009E553C"/>
    <w:p w14:paraId="6D9E7962" w14:textId="364F23AE" w:rsidR="0015692D" w:rsidRDefault="00D16A85" w:rsidP="0015692D">
      <w:pPr>
        <w:pStyle w:val="Kop2"/>
      </w:pPr>
      <w:bookmarkStart w:id="10" w:name="_Toc29370317"/>
      <w:r w:rsidRPr="00145DB2">
        <w:t xml:space="preserve">Impact voor de </w:t>
      </w:r>
      <w:r w:rsidR="003A24CA" w:rsidRPr="00145DB2">
        <w:t>betrokken</w:t>
      </w:r>
      <w:r w:rsidR="00DB3978" w:rsidRPr="00145DB2">
        <w:t>en binnen de organisatie van de opdrachtgever</w:t>
      </w:r>
      <w:bookmarkEnd w:id="10"/>
    </w:p>
    <w:p w14:paraId="15188C73" w14:textId="2E239180" w:rsidR="00C31236" w:rsidRPr="00C31236" w:rsidRDefault="00C31236" w:rsidP="00C31236">
      <w:r>
        <w:t xml:space="preserve">Door de nieuwe gerealiseerde website zal de eind gebruiker gemakkelijk bbq kunnen huren en wordt dit administratief vast gehouden. Ook kan de klant gemakkelijk informatie delen via hun website met de eind gebruiker. Er zullen weinig nadelen zijn voor de website alleen dat </w:t>
      </w:r>
      <w:r w:rsidR="005A0BC9">
        <w:t>die</w:t>
      </w:r>
      <w:r>
        <w:t xml:space="preserve"> bijgehouden moet worden, maar </w:t>
      </w:r>
      <w:r w:rsidR="005A0BC9">
        <w:t>hiermee wordt geholpen door de klant mails te sturen als er iets aan de hand is.</w:t>
      </w:r>
    </w:p>
    <w:p w14:paraId="67554BD3" w14:textId="69AD7779" w:rsidR="0015692D" w:rsidRDefault="00B83D12" w:rsidP="00323068">
      <w:pPr>
        <w:pStyle w:val="Kop2"/>
      </w:pPr>
      <w:bookmarkStart w:id="11" w:name="_Toc29370318"/>
      <w:r w:rsidRPr="00145DB2">
        <w:t>Advies over te realiseren oplossing</w:t>
      </w:r>
      <w:bookmarkEnd w:id="11"/>
    </w:p>
    <w:p w14:paraId="75C1F3BF" w14:textId="0481FED6" w:rsidR="00C65339" w:rsidRDefault="00C65339" w:rsidP="00C65339">
      <w:r>
        <w:t>De klant kwam met het probleem dat ze graag bbq’s wilde verhuren, na het bekijken van hun vraag bleek dat een simpele website deze vragen zou moeten beantwoorden. Deze website zal dan met het framework symfony werken dit is gedaan zodat het programmeren sneller van gang zal gaan.</w:t>
      </w:r>
    </w:p>
    <w:p w14:paraId="24822208" w14:textId="77777777" w:rsidR="0015692D" w:rsidRPr="00145DB2" w:rsidRDefault="00DC10FC" w:rsidP="00DC10FC">
      <w:pPr>
        <w:pStyle w:val="Kop1"/>
      </w:pPr>
      <w:bookmarkStart w:id="12" w:name="_Toc29370319"/>
      <w:r w:rsidRPr="00145DB2">
        <w:t>Akkoord opdrachtgever</w:t>
      </w:r>
      <w:bookmarkEnd w:id="1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4BF43" w14:textId="77777777" w:rsidR="0079675E" w:rsidRDefault="0079675E" w:rsidP="008A2B7E">
      <w:pPr>
        <w:spacing w:after="0" w:line="240" w:lineRule="auto"/>
      </w:pPr>
      <w:r>
        <w:separator/>
      </w:r>
    </w:p>
  </w:endnote>
  <w:endnote w:type="continuationSeparator" w:id="0">
    <w:p w14:paraId="4418C8F1" w14:textId="77777777" w:rsidR="0079675E" w:rsidRDefault="0079675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E08F" w14:textId="77777777" w:rsidR="0079675E" w:rsidRDefault="0079675E" w:rsidP="008A2B7E">
      <w:pPr>
        <w:spacing w:after="0" w:line="240" w:lineRule="auto"/>
      </w:pPr>
      <w:r>
        <w:separator/>
      </w:r>
    </w:p>
  </w:footnote>
  <w:footnote w:type="continuationSeparator" w:id="0">
    <w:p w14:paraId="57FE2CD8" w14:textId="77777777" w:rsidR="0079675E" w:rsidRDefault="0079675E" w:rsidP="008A2B7E">
      <w:pPr>
        <w:spacing w:after="0" w:line="240" w:lineRule="auto"/>
      </w:pPr>
      <w:r>
        <w:continuationSeparator/>
      </w:r>
    </w:p>
  </w:footnote>
</w:footnotes>
</file>

<file path=word/header1.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p w14:paraId="57FCAECE" w14:textId="77777777" w:rsidR="009F09B7" w:rsidRDefault="009F09B7"><w:pPr><w:pStyle w:val="Koptekst"/></w:pPr><w:r><w:rPr><w:noProof/><w:lang w:eastAsia="nl-NL"/></w:rPr><w:drawing><wp:anchor distT="0" distB="0" distL="114300" distR="114300" simplePos="0" relativeHeight="251666432" behindDoc="0" locked="0" layoutInCell="1" allowOverlap="1" wp14:anchorId="335A9A5F" wp14:editId="35E0F2C6"><wp:simplePos x="0" y="0"/><wp:positionH relativeFrom="margin"><wp:align>right</wp:align></wp:positionH><wp:positionV relativeFrom="paragraph"><wp:posOffset>-59055</wp:posOffset></wp:positionV><wp:extent cx="2211070" cy="371475"/><wp:effectExtent l="0" t="0" r="0" b="9525"/><wp:wrapNone/><wp:docPr id="8" name="Afbeelding 1" descr="Logo kleur"/><wp:cNvGraphicFramePr/><a:graphic xmlns:a="http://schemas.openxmlformats.org/drawingml/2006/main"><a:graphicData uri="http://schemas.openxmlformats.org/drawingml/2006/picture"><pic:pic xmlns:pic="http://schemas.openxmlformats.org/drawingml/2006/picture"><pic:nvPicPr><pic:cNvPr id="3" name="Afbeelding 3" descr="Logo kleur"/><pic:cNvPicPr/></pic:nvPicPr><pic:blipFill/></w:r></w:p></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0BC9"/>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9675E"/>
    <w:rsid w:val="007A41F4"/>
    <w:rsid w:val="007C1CE4"/>
    <w:rsid w:val="007E2C5C"/>
    <w:rsid w:val="007E3D3E"/>
    <w:rsid w:val="007F162D"/>
    <w:rsid w:val="007F4FA8"/>
    <w:rsid w:val="00800E27"/>
    <w:rsid w:val="008145CF"/>
    <w:rsid w:val="0085287A"/>
    <w:rsid w:val="00861265"/>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80786"/>
    <w:rsid w:val="00996DDF"/>
    <w:rsid w:val="009B011E"/>
    <w:rsid w:val="009B6024"/>
    <w:rsid w:val="009E2113"/>
    <w:rsid w:val="009E2DB2"/>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B75BE"/>
    <w:rsid w:val="00BE3B69"/>
    <w:rsid w:val="00BE6996"/>
    <w:rsid w:val="00C11737"/>
    <w:rsid w:val="00C27281"/>
    <w:rsid w:val="00C31236"/>
    <w:rsid w:val="00C40AAB"/>
    <w:rsid w:val="00C54405"/>
    <w:rsid w:val="00C65339"/>
    <w:rsid w:val="00C6710D"/>
    <w:rsid w:val="00C73B29"/>
    <w:rsid w:val="00C73ED0"/>
    <w:rsid w:val="00C852B8"/>
    <w:rsid w:val="00C93D3F"/>
    <w:rsid w:val="00C974CB"/>
    <w:rsid w:val="00CB6B87"/>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EF781D"/>
    <w:rsid w:val="00F22194"/>
    <w:rsid w:val="00F33D86"/>
    <w:rsid w:val="00F808D4"/>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docId w15:val="{505D0057-FB39-4DAC-AC1E-5EF76885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697B77"/>
    <w:rsid w:val="00DD0B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022B745-FE23-46D0-8B92-E88987F63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77</TotalTime>
  <Pages>5</Pages>
  <Words>643</Words>
  <Characters>3542</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Bettonvil</cp:lastModifiedBy>
  <cp:revision>4</cp:revision>
  <cp:lastPrinted>2018-09-01T10:46:00Z</cp:lastPrinted>
  <dcterms:created xsi:type="dcterms:W3CDTF">2019-10-03T06:08:00Z</dcterms:created>
  <dcterms:modified xsi:type="dcterms:W3CDTF">2022-04-06T07:51:00Z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