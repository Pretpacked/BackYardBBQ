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C923" w14:textId="77777777" w:rsidR="00453A11" w:rsidRPr="00115B47" w:rsidRDefault="000C50C3" w:rsidP="00453A11">
      <w:pPr>
        <w:pStyle w:val="Titel"/>
      </w:pPr>
      <w:r w:rsidRPr="00115B47">
        <w:t>Functioneel ontwerp</w:t>
      </w:r>
    </w:p>
    <w:sdt>
      <w:sdtPr>
        <w:alias w:val="Projectnaam"/>
        <w:tag w:val="Projectnaam"/>
        <w:id w:val="-914392091"/>
        <w:placeholder>
          <w:docPart w:val="ED8EE46FC1AE40799AB588340F426461"/>
        </w:placeholder>
        <w:text/>
      </w:sdtPr>
      <w:sdtEndPr/>
      <w:sdtContent>
        <w:p w14:paraId="525D0DAB" w14:textId="7ECC123A" w:rsidR="009008D8" w:rsidRPr="00115B47" w:rsidRDefault="00115B47" w:rsidP="00190D75">
          <w:r>
            <w:t>Functioneel ontwerp</w:t>
          </w:r>
          <w:r w:rsidRPr="00115B47">
            <w:t xml:space="preserve"> van </w:t>
          </w:r>
          <w:proofErr w:type="spellStart"/>
          <w:r w:rsidRPr="00115B47">
            <w:t>BackyardBBQ</w:t>
          </w:r>
          <w:proofErr w:type="spellEnd"/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9008D8" w:rsidRPr="00115B47" w14:paraId="79ED5462" w14:textId="77777777" w:rsidTr="005D4E24">
        <w:tc>
          <w:tcPr>
            <w:tcW w:w="1601" w:type="dxa"/>
          </w:tcPr>
          <w:p w14:paraId="56E23DAC" w14:textId="77777777" w:rsidR="009008D8" w:rsidRPr="007A0E59" w:rsidRDefault="009008D8" w:rsidP="004E636C">
            <w:pPr>
              <w:pStyle w:val="Geenafstand"/>
            </w:pPr>
            <w:r w:rsidRPr="007A0E59">
              <w:t>Versienummer:</w:t>
            </w:r>
          </w:p>
        </w:tc>
        <w:bookmarkStart w:id="0" w:name="Versienummer"/>
        <w:tc>
          <w:tcPr>
            <w:tcW w:w="4536" w:type="dxa"/>
          </w:tcPr>
          <w:p w14:paraId="4064E68C" w14:textId="593C9424" w:rsidR="009008D8" w:rsidRPr="006E5651" w:rsidRDefault="00C74B24" w:rsidP="004E636C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D24759476B65484E92973D48CAE44812"/>
                </w:placeholder>
                <w:text/>
              </w:sdtPr>
              <w:sdtEndPr/>
              <w:sdtContent>
                <w:r w:rsidR="005F79CA">
                  <w:t>1.0</w:t>
                </w:r>
              </w:sdtContent>
            </w:sdt>
            <w:bookmarkEnd w:id="0"/>
          </w:p>
        </w:tc>
      </w:tr>
      <w:tr w:rsidR="009008D8" w:rsidRPr="00115B47" w14:paraId="74880A3C" w14:textId="77777777" w:rsidTr="005D4E24">
        <w:tc>
          <w:tcPr>
            <w:tcW w:w="1601" w:type="dxa"/>
          </w:tcPr>
          <w:p w14:paraId="20CB3767" w14:textId="77777777" w:rsidR="009008D8" w:rsidRPr="007A0E59" w:rsidRDefault="009008D8" w:rsidP="004E636C">
            <w:pPr>
              <w:pStyle w:val="Geenafstand"/>
            </w:pPr>
            <w:r w:rsidRPr="007A0E59">
              <w:t>Auteur(s):</w:t>
            </w:r>
          </w:p>
        </w:tc>
        <w:bookmarkStart w:id="1" w:name="Auteurs"/>
        <w:tc>
          <w:tcPr>
            <w:tcW w:w="4536" w:type="dxa"/>
          </w:tcPr>
          <w:p w14:paraId="2F193160" w14:textId="799DA7B1" w:rsidR="009008D8" w:rsidRPr="006E5651" w:rsidRDefault="00C74B24" w:rsidP="004E636C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C32E1727DBE040CA8A7DD4FE1C915193"/>
                </w:placeholder>
                <w:text/>
              </w:sdtPr>
              <w:sdtEndPr/>
              <w:sdtContent>
                <w:r w:rsidR="005F79CA">
                  <w:t>Ricardo</w:t>
                </w:r>
              </w:sdtContent>
            </w:sdt>
            <w:bookmarkEnd w:id="1"/>
          </w:p>
        </w:tc>
      </w:tr>
      <w:tr w:rsidR="009008D8" w:rsidRPr="00115B47" w14:paraId="115A7578" w14:textId="77777777" w:rsidTr="005D4E24">
        <w:tc>
          <w:tcPr>
            <w:tcW w:w="1601" w:type="dxa"/>
          </w:tcPr>
          <w:p w14:paraId="21FDA240" w14:textId="77777777" w:rsidR="009008D8" w:rsidRPr="007A0E59" w:rsidRDefault="009008D8" w:rsidP="004E636C">
            <w:pPr>
              <w:pStyle w:val="Geenafstand"/>
            </w:pPr>
            <w:r w:rsidRPr="007A0E59">
              <w:t>Datum:</w:t>
            </w:r>
          </w:p>
        </w:tc>
        <w:tc>
          <w:tcPr>
            <w:tcW w:w="4536" w:type="dxa"/>
          </w:tcPr>
          <w:p w14:paraId="1A462DDF" w14:textId="753BB33C" w:rsidR="009008D8" w:rsidRPr="006E5651" w:rsidRDefault="00C74B24" w:rsidP="004E636C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6C62256EF104C7F8C1E1E49E231F946"/>
                </w:placeholder>
                <w:text/>
              </w:sdtPr>
              <w:sdtEndPr/>
              <w:sdtContent>
                <w:r w:rsidR="005F79CA">
                  <w:t>06-04-2022</w:t>
                </w:r>
              </w:sdtContent>
            </w:sdt>
          </w:p>
        </w:tc>
      </w:tr>
    </w:tbl>
    <w:p w14:paraId="56592B93" w14:textId="77777777" w:rsidR="009008D8" w:rsidRPr="006E5651" w:rsidRDefault="009008D8">
      <w:pPr>
        <w:rPr>
          <w:lang w:val="en-US"/>
        </w:rPr>
      </w:pPr>
      <w:r w:rsidRPr="006E5651">
        <w:rPr>
          <w:lang w:val="en-US"/>
        </w:rPr>
        <w:br w:type="page"/>
      </w:r>
    </w:p>
    <w:p w14:paraId="35E97BF9" w14:textId="77777777" w:rsidR="008A2B7E" w:rsidRPr="007A0E59" w:rsidRDefault="008A2B7E" w:rsidP="008A2B7E">
      <w:pPr>
        <w:pStyle w:val="Kop1"/>
      </w:pPr>
      <w:bookmarkStart w:id="2" w:name="_Toc2080247"/>
      <w:bookmarkStart w:id="3" w:name="_Toc20926717"/>
      <w:r w:rsidRPr="007A0E59">
        <w:lastRenderedPageBreak/>
        <w:t>Versiebeheer</w:t>
      </w:r>
      <w:bookmarkEnd w:id="2"/>
      <w:bookmarkEnd w:id="3"/>
    </w:p>
    <w:p w14:paraId="5945C391" w14:textId="77777777" w:rsidR="008A2B7E" w:rsidRPr="007A0E59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7A0E59" w14:paraId="486A257F" w14:textId="77777777" w:rsidTr="0096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46C6FC9" w14:textId="77777777" w:rsidR="008A2B7E" w:rsidRPr="007A0E59" w:rsidRDefault="008A2B7E" w:rsidP="00AF55D5">
            <w:pPr>
              <w:pStyle w:val="Geenafstand"/>
            </w:pPr>
            <w:r w:rsidRPr="007A0E59">
              <w:t>Datum</w:t>
            </w:r>
          </w:p>
        </w:tc>
        <w:tc>
          <w:tcPr>
            <w:tcW w:w="788" w:type="dxa"/>
          </w:tcPr>
          <w:p w14:paraId="2F095141" w14:textId="77777777" w:rsidR="008A2B7E" w:rsidRPr="007A0E59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137EFF49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0A1450BD" w14:textId="77777777" w:rsidR="008A2B7E" w:rsidRPr="007A0E59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8A2B7E" w:rsidRPr="007A0E59" w14:paraId="3881BB3A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B2D53E0" w14:textId="275CC712" w:rsidR="008A2B7E" w:rsidRPr="007A0E59" w:rsidRDefault="007D18E8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2022-04-06</w:t>
            </w:r>
          </w:p>
        </w:tc>
        <w:tc>
          <w:tcPr>
            <w:tcW w:w="788" w:type="dxa"/>
          </w:tcPr>
          <w:p w14:paraId="04F790F2" w14:textId="18A8C8AE" w:rsidR="008A2B7E" w:rsidRPr="007A0E59" w:rsidRDefault="007D18E8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28803BDA" w14:textId="1F46A617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Ricardo</w:t>
            </w:r>
          </w:p>
        </w:tc>
        <w:tc>
          <w:tcPr>
            <w:tcW w:w="5339" w:type="dxa"/>
          </w:tcPr>
          <w:p w14:paraId="5A84ECEA" w14:textId="040ED6DB" w:rsidR="008A2B7E" w:rsidRPr="007A0E59" w:rsidRDefault="007D18E8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Aangemaakt.</w:t>
            </w:r>
          </w:p>
        </w:tc>
      </w:tr>
      <w:tr w:rsidR="008A2B7E" w:rsidRPr="007A0E59" w14:paraId="510FDE86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3F88153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F864483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6CFF3CFD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16D3A93A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7A0E59" w14:paraId="39FD896B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8AD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5B7DF92E" w14:textId="77777777" w:rsidR="008A2B7E" w:rsidRPr="007A0E59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ACD441D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7FBABD4F" w14:textId="77777777" w:rsidR="008A2B7E" w:rsidRPr="007A0E59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7A0E59" w14:paraId="44F7E1B7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E8DA251" w14:textId="77777777" w:rsidR="008A2B7E" w:rsidRPr="007A0E59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A98CC1A" w14:textId="77777777" w:rsidR="008A2B7E" w:rsidRPr="007A0E59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2DAD0A5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F83238E" w14:textId="77777777" w:rsidR="008A2B7E" w:rsidRPr="007A0E59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9B0F3B" w14:textId="77777777" w:rsidR="008A2B7E" w:rsidRPr="007A0E59" w:rsidRDefault="008A2B7E" w:rsidP="008A2B7E">
      <w:pPr>
        <w:pStyle w:val="Geenafstand"/>
      </w:pPr>
    </w:p>
    <w:p w14:paraId="7BA43DE5" w14:textId="77777777" w:rsidR="008A2B7E" w:rsidRPr="007A0E59" w:rsidRDefault="008A2B7E">
      <w:r w:rsidRPr="007A0E59">
        <w:br w:type="page"/>
      </w:r>
    </w:p>
    <w:p w14:paraId="66E776F2" w14:textId="77777777" w:rsidR="009D7294" w:rsidRPr="007A0E59" w:rsidRDefault="008A2B7E" w:rsidP="009D7294">
      <w:pPr>
        <w:pStyle w:val="Header1inhoudsopave"/>
      </w:pPr>
      <w:r w:rsidRPr="007A0E59">
        <w:lastRenderedPageBreak/>
        <w:t>Inhoudsopgave</w:t>
      </w:r>
    </w:p>
    <w:p w14:paraId="58CB0C63" w14:textId="77777777" w:rsidR="009D7294" w:rsidRPr="007A0E59" w:rsidRDefault="009D7294" w:rsidP="009D7294">
      <w:pPr>
        <w:pStyle w:val="Geenafstand"/>
      </w:pPr>
    </w:p>
    <w:p w14:paraId="00A71014" w14:textId="77777777" w:rsidR="0046505E" w:rsidRDefault="009D729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7A0E59">
        <w:fldChar w:fldCharType="begin"/>
      </w:r>
      <w:r w:rsidRPr="007A0E59">
        <w:instrText xml:space="preserve"> TOC \o "1-2" \h \z \u </w:instrText>
      </w:r>
      <w:r w:rsidRPr="007A0E59">
        <w:fldChar w:fldCharType="separate"/>
      </w:r>
      <w:hyperlink w:anchor="_Toc20926717" w:history="1">
        <w:r w:rsidR="0046505E" w:rsidRPr="00215875">
          <w:rPr>
            <w:rStyle w:val="Hyperlink"/>
            <w:noProof/>
          </w:rPr>
          <w:t>Versiebeheer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_Toc20926717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2</w:t>
        </w:r>
        <w:r w:rsidR="0046505E">
          <w:rPr>
            <w:noProof/>
            <w:webHidden/>
          </w:rPr>
          <w:fldChar w:fldCharType="end"/>
        </w:r>
      </w:hyperlink>
    </w:p>
    <w:p w14:paraId="24208823" w14:textId="77777777" w:rsidR="0046505E" w:rsidRDefault="00C74B2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8" w:history="1">
        <w:r w:rsidR="0046505E" w:rsidRPr="00215875">
          <w:rPr>
            <w:rStyle w:val="Hyperlink"/>
            <w:noProof/>
          </w:rPr>
          <w:t>Inleiding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_Toc20926718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F137B63" w14:textId="77777777" w:rsidR="0046505E" w:rsidRDefault="00C74B2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19" w:history="1">
        <w:r w:rsidR="0046505E" w:rsidRPr="00215875">
          <w:rPr>
            <w:rStyle w:val="Hyperlink"/>
            <w:noProof/>
          </w:rPr>
          <w:t>Over dit document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_Toc20926719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79714DAE" w14:textId="77777777" w:rsidR="0046505E" w:rsidRDefault="00C74B2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0" w:history="1">
        <w:r w:rsidR="0046505E" w:rsidRPr="00215875">
          <w:rPr>
            <w:rStyle w:val="Hyperlink"/>
            <w:noProof/>
          </w:rPr>
          <w:t>Over het project en de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_Toc20926720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ABE0410" w14:textId="77777777" w:rsidR="0046505E" w:rsidRDefault="00C74B2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1" w:history="1">
        <w:r w:rsidR="0046505E" w:rsidRPr="00215875">
          <w:rPr>
            <w:rStyle w:val="Hyperlink"/>
            <w:noProof/>
          </w:rPr>
          <w:t>Actoren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_Toc20926721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36AE8EA3" w14:textId="77777777" w:rsidR="0046505E" w:rsidRDefault="00C74B2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2" w:history="1">
        <w:r w:rsidR="0046505E" w:rsidRPr="00215875">
          <w:rPr>
            <w:rStyle w:val="Hyperlink"/>
            <w:noProof/>
          </w:rPr>
          <w:t>Functionele eisen en omschrijving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_Toc20926722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61A2DF3A" w14:textId="77777777" w:rsidR="0046505E" w:rsidRDefault="00C74B24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3" w:history="1">
        <w:r w:rsidR="0046505E" w:rsidRPr="00215875">
          <w:rPr>
            <w:rStyle w:val="Hyperlink"/>
            <w:noProof/>
          </w:rPr>
          <w:t>Functie: Login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_Toc20926723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405A9002" w14:textId="77777777" w:rsidR="0046505E" w:rsidRDefault="00C74B2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4" w:history="1">
        <w:r w:rsidR="0046505E" w:rsidRPr="00215875">
          <w:rPr>
            <w:rStyle w:val="Hyperlink"/>
            <w:noProof/>
          </w:rPr>
          <w:t>Navigatiestructuur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_Toc20926724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5</w:t>
        </w:r>
        <w:r w:rsidR="0046505E">
          <w:rPr>
            <w:noProof/>
            <w:webHidden/>
          </w:rPr>
          <w:fldChar w:fldCharType="end"/>
        </w:r>
      </w:hyperlink>
    </w:p>
    <w:p w14:paraId="6D5371B1" w14:textId="77777777" w:rsidR="0046505E" w:rsidRDefault="00C74B24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0926725" w:history="1">
        <w:r w:rsidR="0046505E" w:rsidRPr="00215875">
          <w:rPr>
            <w:rStyle w:val="Hyperlink"/>
            <w:noProof/>
          </w:rPr>
          <w:t>Akkoord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_Toc20926725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6</w:t>
        </w:r>
        <w:r w:rsidR="0046505E">
          <w:rPr>
            <w:noProof/>
            <w:webHidden/>
          </w:rPr>
          <w:fldChar w:fldCharType="end"/>
        </w:r>
      </w:hyperlink>
    </w:p>
    <w:p w14:paraId="353D92C1" w14:textId="77777777" w:rsidR="009D7294" w:rsidRPr="007A0E59" w:rsidRDefault="009D7294" w:rsidP="009D7294">
      <w:r w:rsidRPr="007A0E59">
        <w:fldChar w:fldCharType="end"/>
      </w:r>
    </w:p>
    <w:p w14:paraId="1633CEE8" w14:textId="77777777" w:rsidR="008A2B7E" w:rsidRPr="007A0E59" w:rsidRDefault="008A2B7E" w:rsidP="0015692D">
      <w:pPr>
        <w:pStyle w:val="Geenafstand"/>
      </w:pPr>
    </w:p>
    <w:p w14:paraId="5C95571F" w14:textId="77777777" w:rsidR="008A2B7E" w:rsidRPr="007A0E59" w:rsidRDefault="008A2B7E" w:rsidP="0015692D">
      <w:pPr>
        <w:pStyle w:val="Geenafstand"/>
      </w:pPr>
      <w:r w:rsidRPr="007A0E59">
        <w:br w:type="page"/>
      </w:r>
    </w:p>
    <w:p w14:paraId="683C2CFB" w14:textId="77777777" w:rsidR="0015692D" w:rsidRPr="007A0E59" w:rsidRDefault="0015692D" w:rsidP="003A2EE7">
      <w:pPr>
        <w:pStyle w:val="Kop1"/>
      </w:pPr>
      <w:bookmarkStart w:id="4" w:name="_Toc2080248"/>
      <w:bookmarkStart w:id="5" w:name="_Toc20926718"/>
      <w:r w:rsidRPr="007A0E59">
        <w:lastRenderedPageBreak/>
        <w:t>Inleiding</w:t>
      </w:r>
      <w:bookmarkEnd w:id="4"/>
      <w:bookmarkEnd w:id="5"/>
    </w:p>
    <w:p w14:paraId="67968886" w14:textId="77777777" w:rsidR="00A50A4E" w:rsidRPr="007A0E59" w:rsidRDefault="00C27281" w:rsidP="00C27281">
      <w:pPr>
        <w:pStyle w:val="Kop2"/>
      </w:pPr>
      <w:bookmarkStart w:id="6" w:name="_Toc2080249"/>
      <w:bookmarkStart w:id="7" w:name="_Toc20926719"/>
      <w:r w:rsidRPr="007A0E59">
        <w:t xml:space="preserve">Over </w:t>
      </w:r>
      <w:r w:rsidR="007739E7" w:rsidRPr="007A0E59">
        <w:t xml:space="preserve">dit </w:t>
      </w:r>
      <w:r w:rsidRPr="007A0E59">
        <w:t>document</w:t>
      </w:r>
      <w:bookmarkEnd w:id="6"/>
      <w:bookmarkEnd w:id="7"/>
    </w:p>
    <w:p w14:paraId="150079BD" w14:textId="77777777" w:rsidR="00C27281" w:rsidRPr="0046505E" w:rsidRDefault="00B4551B" w:rsidP="006E5651">
      <w:pPr>
        <w:pStyle w:val="SPLinfo"/>
        <w:rPr>
          <w:i w:val="0"/>
          <w:iCs/>
        </w:rPr>
      </w:pPr>
      <w:r w:rsidRPr="0046505E">
        <w:rPr>
          <w:i w:val="0"/>
          <w:iCs/>
        </w:rPr>
        <w:t xml:space="preserve">In dit document wordt </w:t>
      </w:r>
      <w:r w:rsidR="00B41C41" w:rsidRPr="0046505E">
        <w:rPr>
          <w:i w:val="0"/>
          <w:iCs/>
        </w:rPr>
        <w:t>een eerste uitwerking van de wensen en eisen van de opdrachtgever vastgelegd, zodat hiermee aan de opdrachtgever kan worden</w:t>
      </w:r>
      <w:r w:rsidR="007C5455">
        <w:rPr>
          <w:i w:val="0"/>
          <w:iCs/>
        </w:rPr>
        <w:t xml:space="preserve"> uitgelegd hoe het programma er</w:t>
      </w:r>
      <w:r w:rsidR="00B41C41" w:rsidRPr="0046505E">
        <w:rPr>
          <w:i w:val="0"/>
          <w:iCs/>
        </w:rPr>
        <w:t>uit komt te zien en basaal hoe de werking van het programma zal zijn.</w:t>
      </w:r>
    </w:p>
    <w:p w14:paraId="4E4B0134" w14:textId="684B6B1C" w:rsidR="00741E0E" w:rsidRDefault="00741E0E" w:rsidP="00AF55D5">
      <w:pPr>
        <w:pStyle w:val="Kop2"/>
      </w:pPr>
      <w:bookmarkStart w:id="8" w:name="_Toc2080250"/>
      <w:bookmarkStart w:id="9" w:name="_Toc20926720"/>
      <w:r w:rsidRPr="007A0E59">
        <w:t>Over het project en de opdrachtgever</w:t>
      </w:r>
      <w:bookmarkEnd w:id="8"/>
      <w:bookmarkEnd w:id="9"/>
    </w:p>
    <w:p w14:paraId="30590F21" w14:textId="289F7BD8" w:rsidR="002A4C52" w:rsidRDefault="002A4C52" w:rsidP="002A4C52">
      <w:r>
        <w:t xml:space="preserve">Het bedrijf verkoopt </w:t>
      </w:r>
      <w:proofErr w:type="spellStart"/>
      <w:r>
        <w:t>bbq’s</w:t>
      </w:r>
      <w:proofErr w:type="spellEnd"/>
      <w:r>
        <w:t xml:space="preserve"> en wil graag de mogelijkheid om online </w:t>
      </w:r>
      <w:proofErr w:type="spellStart"/>
      <w:r>
        <w:t>bbq’s</w:t>
      </w:r>
      <w:proofErr w:type="spellEnd"/>
      <w:r>
        <w:t xml:space="preserve"> te verhuren via een automatische systeem</w:t>
      </w:r>
      <w:r w:rsidR="00C90826">
        <w:t xml:space="preserve">, hierdoor zullen klanten </w:t>
      </w:r>
      <w:proofErr w:type="spellStart"/>
      <w:r w:rsidR="00C90826">
        <w:t>bbq’s</w:t>
      </w:r>
      <w:proofErr w:type="spellEnd"/>
      <w:r w:rsidR="00C90826">
        <w:t xml:space="preserve"> voor een kleine vergoeding kunnen uitproberen. </w:t>
      </w:r>
      <w:r w:rsidR="00390517">
        <w:t xml:space="preserve">Mijn contact persoon bij Backyard BBQ zal Dhr. </w:t>
      </w:r>
      <w:proofErr w:type="spellStart"/>
      <w:r w:rsidR="00C90826">
        <w:t>Nocker</w:t>
      </w:r>
      <w:proofErr w:type="spellEnd"/>
      <w:r w:rsidR="00C90826">
        <w:t xml:space="preserve"> </w:t>
      </w:r>
      <w:r w:rsidR="00390517">
        <w:t>zijn, samen met hem zal ik de website afstellen naar hun keuzen.</w:t>
      </w:r>
    </w:p>
    <w:p w14:paraId="1C811380" w14:textId="77777777" w:rsidR="00302DD0" w:rsidRPr="007A0E59" w:rsidRDefault="00302DD0" w:rsidP="00302DD0">
      <w:pPr>
        <w:pStyle w:val="Kop1"/>
      </w:pPr>
      <w:bookmarkStart w:id="10" w:name="_Toc2080251"/>
      <w:bookmarkStart w:id="11" w:name="_Toc20926721"/>
      <w:r w:rsidRPr="007A0E59">
        <w:t>Actoren</w:t>
      </w:r>
      <w:bookmarkEnd w:id="10"/>
      <w:bookmarkEnd w:id="11"/>
    </w:p>
    <w:p w14:paraId="1ED5DBB6" w14:textId="586D0001" w:rsidR="00302DD0" w:rsidRPr="007B7F07" w:rsidRDefault="00667285" w:rsidP="00183F75">
      <w:pPr>
        <w:pStyle w:val="SPLinfo"/>
        <w:rPr>
          <w:i w:val="0"/>
          <w:iCs/>
        </w:rPr>
      </w:pPr>
      <w:r w:rsidRPr="007B7F07">
        <w:rPr>
          <w:i w:val="0"/>
          <w:iCs/>
        </w:rPr>
        <w:t xml:space="preserve">De website zal </w:t>
      </w:r>
      <w:r w:rsidR="005F79CA">
        <w:rPr>
          <w:i w:val="0"/>
          <w:iCs/>
        </w:rPr>
        <w:t>geen</w:t>
      </w:r>
      <w:r w:rsidRPr="007B7F07">
        <w:rPr>
          <w:i w:val="0"/>
          <w:iCs/>
        </w:rPr>
        <w:t xml:space="preserve"> rollen hebben de enigste mensen die kunnen inloggen zijn administrators, klanten moeten een klant formulier invullen wanneer ze een BBQ willen huren.</w:t>
      </w:r>
    </w:p>
    <w:p w14:paraId="340AC1C0" w14:textId="187A31BE" w:rsidR="005F79CA" w:rsidRPr="005F79CA" w:rsidRDefault="00B41C41" w:rsidP="005F79CA">
      <w:pPr>
        <w:pStyle w:val="Kop1"/>
      </w:pPr>
      <w:bookmarkStart w:id="12" w:name="_Toc2080252"/>
      <w:bookmarkStart w:id="13" w:name="_Toc20926722"/>
      <w:r w:rsidRPr="007A0E59">
        <w:t>Functionele eisen</w:t>
      </w:r>
      <w:r w:rsidR="00302DD0" w:rsidRPr="007A0E59">
        <w:t xml:space="preserve"> en omschrijving</w:t>
      </w:r>
      <w:bookmarkEnd w:id="12"/>
      <w:bookmarkEnd w:id="13"/>
    </w:p>
    <w:p w14:paraId="665953D4" w14:textId="77777777" w:rsidR="00302DD0" w:rsidRPr="008F2D38" w:rsidRDefault="00183F75" w:rsidP="00183F75">
      <w:pPr>
        <w:pStyle w:val="SPLinfo"/>
        <w:rPr>
          <w:i w:val="0"/>
          <w:iCs/>
        </w:rPr>
      </w:pPr>
      <w:r w:rsidRPr="008F2D38">
        <w:rPr>
          <w:i w:val="0"/>
          <w:iCs/>
        </w:rPr>
        <w:t xml:space="preserve">Hier vermeld je alle functionaliteiten die de applicatie gaat bieden, zoals is </w:t>
      </w:r>
      <w:r w:rsidR="00DA3967" w:rsidRPr="008F2D38">
        <w:rPr>
          <w:i w:val="0"/>
          <w:iCs/>
        </w:rPr>
        <w:t>beschreven</w:t>
      </w:r>
      <w:r w:rsidRPr="008F2D38">
        <w:rPr>
          <w:i w:val="0"/>
          <w:iCs/>
        </w:rPr>
        <w:t xml:space="preserve"> (en geprioriteerd) in het programma van eisen. De beschrijvingen dienen ook duidelijk te zijn voor niet</w:t>
      </w:r>
      <w:r w:rsidRPr="008F2D38">
        <w:rPr>
          <w:i w:val="0"/>
          <w:iCs/>
        </w:rPr>
        <w:noBreakHyphen/>
        <w:t>vakgenoten.</w:t>
      </w:r>
      <w:r w:rsidR="007C5455" w:rsidRPr="008F2D38">
        <w:rPr>
          <w:i w:val="0"/>
          <w:iCs/>
        </w:rPr>
        <w:t xml:space="preserve"> Er kan gebruik</w:t>
      </w:r>
      <w:r w:rsidRPr="008F2D38">
        <w:rPr>
          <w:i w:val="0"/>
          <w:iCs/>
        </w:rPr>
        <w:t>gemaakt worden van lijsten of schema’s.</w:t>
      </w:r>
    </w:p>
    <w:p w14:paraId="0BF1CB2E" w14:textId="77777777" w:rsidR="00302DD0" w:rsidRPr="007A0E59" w:rsidRDefault="004D20EB" w:rsidP="00302DD0">
      <w:pPr>
        <w:pStyle w:val="Kop2"/>
      </w:pPr>
      <w:bookmarkStart w:id="14" w:name="_Toc2080253"/>
      <w:bookmarkStart w:id="15" w:name="_Toc20926723"/>
      <w:r w:rsidRPr="007A0E59">
        <w:t xml:space="preserve">Functie: </w:t>
      </w:r>
      <w:r w:rsidR="00302DD0" w:rsidRPr="007A0E59">
        <w:t>Login</w:t>
      </w:r>
      <w:bookmarkEnd w:id="14"/>
      <w:bookmarkEnd w:id="15"/>
    </w:p>
    <w:p w14:paraId="560C4B0C" w14:textId="77777777" w:rsidR="00302DD0" w:rsidRPr="008F2D38" w:rsidRDefault="00302DD0" w:rsidP="00302DD0">
      <w:pPr>
        <w:pStyle w:val="Kop3"/>
      </w:pPr>
      <w:bookmarkStart w:id="16" w:name="_Toc2080254"/>
      <w:r w:rsidRPr="008F2D38">
        <w:t>Functionele beschrijving</w:t>
      </w:r>
      <w:bookmarkEnd w:id="16"/>
    </w:p>
    <w:p w14:paraId="30A7F310" w14:textId="77777777" w:rsidR="00183F75" w:rsidRPr="008F2D38" w:rsidRDefault="00183F75" w:rsidP="00793C80">
      <w:pPr>
        <w:pStyle w:val="SPLinfo"/>
        <w:rPr>
          <w:i w:val="0"/>
        </w:rPr>
      </w:pPr>
      <w:r w:rsidRPr="008F2D38">
        <w:rPr>
          <w:i w:val="0"/>
        </w:rPr>
        <w:t xml:space="preserve">In deze </w:t>
      </w:r>
      <w:r w:rsidR="00DA3967" w:rsidRPr="008F2D38">
        <w:rPr>
          <w:i w:val="0"/>
        </w:rPr>
        <w:t>sub paragraaf</w:t>
      </w:r>
      <w:r w:rsidRPr="008F2D38">
        <w:rPr>
          <w:i w:val="0"/>
        </w:rPr>
        <w:t xml:space="preserve"> wordt de functie</w:t>
      </w:r>
      <w:r w:rsidR="00793C80" w:rsidRPr="008F2D38">
        <w:rPr>
          <w:i w:val="0"/>
        </w:rPr>
        <w:t xml:space="preserve"> </w:t>
      </w:r>
      <w:r w:rsidRPr="008F2D38">
        <w:rPr>
          <w:i w:val="0"/>
        </w:rPr>
        <w:t>inhoudelijk beschreven.</w:t>
      </w:r>
    </w:p>
    <w:p w14:paraId="36246F46" w14:textId="77777777" w:rsidR="00793C80" w:rsidRPr="008F2D38" w:rsidRDefault="00793C80" w:rsidP="00793C80">
      <w:pPr>
        <w:pStyle w:val="SPLinfo"/>
        <w:rPr>
          <w:i w:val="0"/>
        </w:rPr>
      </w:pPr>
      <w:r w:rsidRPr="008F2D38">
        <w:rPr>
          <w:i w:val="0"/>
        </w:rPr>
        <w:t>Voorbeeld van ee</w:t>
      </w:r>
      <w:r w:rsidR="007C5455" w:rsidRPr="008F2D38">
        <w:rPr>
          <w:i w:val="0"/>
        </w:rPr>
        <w:t>n gestructureerde beschrijving</w:t>
      </w: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793C80" w:rsidRPr="007A0E59" w14:paraId="38B99599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ECDAEB1" w14:textId="77777777" w:rsidR="00793C80" w:rsidRPr="007A0E59" w:rsidRDefault="00793C80" w:rsidP="00F127F7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3B3831C" w14:textId="77777777" w:rsidR="00793C80" w:rsidRPr="007A0E59" w:rsidRDefault="00793C80" w:rsidP="00F127F7">
            <w:pPr>
              <w:pStyle w:val="SPLinfo"/>
            </w:pPr>
            <w:r>
              <w:t>Inloggen</w:t>
            </w:r>
          </w:p>
        </w:tc>
      </w:tr>
      <w:tr w:rsidR="00793C80" w:rsidRPr="007A0E59" w14:paraId="2A44AE5D" w14:textId="77777777" w:rsidTr="00F127F7">
        <w:tc>
          <w:tcPr>
            <w:tcW w:w="2405" w:type="dxa"/>
          </w:tcPr>
          <w:p w14:paraId="42ACF2E9" w14:textId="77777777" w:rsidR="00793C80" w:rsidRPr="007A0E59" w:rsidRDefault="00793C80" w:rsidP="00F127F7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FEFB6CC" w14:textId="310A00D9" w:rsidR="00793C80" w:rsidRPr="007A0E59" w:rsidRDefault="00793C80" w:rsidP="00F127F7">
            <w:pPr>
              <w:pStyle w:val="SPLinfo"/>
            </w:pPr>
            <w:proofErr w:type="spellStart"/>
            <w:r>
              <w:t>Admin</w:t>
            </w:r>
            <w:proofErr w:type="spellEnd"/>
          </w:p>
        </w:tc>
      </w:tr>
      <w:tr w:rsidR="00793C80" w:rsidRPr="007A0E59" w14:paraId="7DB971C7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7E2022C" w14:textId="77777777" w:rsidR="00793C80" w:rsidRPr="007A0E59" w:rsidRDefault="00793C80" w:rsidP="00F127F7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247A2A67" w14:textId="77777777" w:rsidR="00793C80" w:rsidRPr="007A0E59" w:rsidRDefault="00793C80" w:rsidP="00F127F7">
            <w:pPr>
              <w:pStyle w:val="SPLinfo"/>
            </w:pPr>
            <w:r>
              <w:t>Niet ingelogd en op inlogscherm</w:t>
            </w:r>
          </w:p>
        </w:tc>
      </w:tr>
      <w:tr w:rsidR="00793C80" w:rsidRPr="007A0E59" w14:paraId="3DA9BEB1" w14:textId="77777777" w:rsidTr="00F127F7">
        <w:tc>
          <w:tcPr>
            <w:tcW w:w="2405" w:type="dxa"/>
          </w:tcPr>
          <w:p w14:paraId="4E4EE09E" w14:textId="77777777" w:rsidR="00793C80" w:rsidRPr="007A0E59" w:rsidRDefault="00793C80" w:rsidP="00F127F7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430BFB05" w14:textId="77777777" w:rsidR="00793C80" w:rsidRPr="007A0E59" w:rsidRDefault="00793C80" w:rsidP="00F127F7">
            <w:pPr>
              <w:pStyle w:val="SPLinfo"/>
            </w:pPr>
            <w:r>
              <w:t>Invoeren gebruikersnaam en wachtwoord</w:t>
            </w:r>
          </w:p>
        </w:tc>
      </w:tr>
      <w:tr w:rsidR="00793C80" w:rsidRPr="007A0E59" w14:paraId="3B13BBEA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40557E8" w14:textId="77777777" w:rsidR="00793C80" w:rsidRPr="007A0E59" w:rsidRDefault="00793C80" w:rsidP="00F127F7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4C0A1D52" w14:textId="77777777" w:rsidR="00793C80" w:rsidRPr="007A0E59" w:rsidRDefault="00793C80" w:rsidP="00F127F7">
            <w:pPr>
              <w:pStyle w:val="SPLinfo"/>
            </w:pPr>
            <w:r>
              <w:t xml:space="preserve">Bij niet ingevulde of niet correcte combinatie van gebruikersnaam en wachtwoord wordt een </w:t>
            </w:r>
            <w:r w:rsidR="00DA3967">
              <w:t>foutmelding</w:t>
            </w:r>
            <w:r w:rsidR="007C5455">
              <w:t xml:space="preserve"> gegeven: ‘</w:t>
            </w:r>
            <w:r>
              <w:t>Combinatie gebruikersnaam en wachtwoord niet corr</w:t>
            </w:r>
            <w:r w:rsidR="007C5455">
              <w:t>ect.’.</w:t>
            </w:r>
          </w:p>
        </w:tc>
      </w:tr>
      <w:tr w:rsidR="00793C80" w:rsidRPr="007A0E59" w14:paraId="51F04C2F" w14:textId="77777777" w:rsidTr="00F127F7">
        <w:tc>
          <w:tcPr>
            <w:tcW w:w="2405" w:type="dxa"/>
          </w:tcPr>
          <w:p w14:paraId="7F1CD3C6" w14:textId="77777777" w:rsidR="00793C80" w:rsidRPr="007A0E59" w:rsidRDefault="00793C80" w:rsidP="00F127F7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0FF555FC" w14:textId="57ADE75B" w:rsidR="00793C80" w:rsidRPr="007A0E59" w:rsidRDefault="00793C80" w:rsidP="00793C80">
            <w:pPr>
              <w:pStyle w:val="SPLinfo"/>
            </w:pPr>
            <w:r>
              <w:t>Bezoeker is ingelogd en het relevante dashboard wordt getoond</w:t>
            </w:r>
            <w:r w:rsidR="004B0D95">
              <w:t>.</w:t>
            </w:r>
          </w:p>
        </w:tc>
      </w:tr>
    </w:tbl>
    <w:p w14:paraId="0AA7844A" w14:textId="0801C208" w:rsidR="00793C80" w:rsidRDefault="00793C80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6024A9" w:rsidRPr="007A0E59" w14:paraId="4953DFB0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505DBE80" w14:textId="77777777" w:rsidR="006024A9" w:rsidRPr="007A0E59" w:rsidRDefault="006024A9" w:rsidP="002411B3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37621888" w14:textId="411944D0" w:rsidR="006024A9" w:rsidRPr="007A0E59" w:rsidRDefault="006024A9" w:rsidP="002411B3">
            <w:pPr>
              <w:pStyle w:val="SPLinfo"/>
            </w:pPr>
            <w:proofErr w:type="spellStart"/>
            <w:r>
              <w:t>Bbq</w:t>
            </w:r>
            <w:proofErr w:type="spellEnd"/>
            <w:r>
              <w:t xml:space="preserve"> toevoegen</w:t>
            </w:r>
          </w:p>
        </w:tc>
      </w:tr>
      <w:tr w:rsidR="006024A9" w:rsidRPr="007A0E59" w14:paraId="6EF96EE8" w14:textId="77777777" w:rsidTr="002411B3">
        <w:tc>
          <w:tcPr>
            <w:tcW w:w="2405" w:type="dxa"/>
          </w:tcPr>
          <w:p w14:paraId="31B94B50" w14:textId="77777777" w:rsidR="006024A9" w:rsidRPr="007A0E59" w:rsidRDefault="006024A9" w:rsidP="002411B3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2C8B16E1" w14:textId="77777777" w:rsidR="006024A9" w:rsidRPr="007A0E59" w:rsidRDefault="006024A9" w:rsidP="002411B3">
            <w:pPr>
              <w:pStyle w:val="SPLinfo"/>
            </w:pPr>
            <w:proofErr w:type="spellStart"/>
            <w:r>
              <w:t>Admin</w:t>
            </w:r>
            <w:proofErr w:type="spellEnd"/>
          </w:p>
        </w:tc>
      </w:tr>
      <w:tr w:rsidR="006024A9" w:rsidRPr="007A0E59" w14:paraId="2241D0E7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7220AAD2" w14:textId="77777777" w:rsidR="006024A9" w:rsidRPr="007A0E59" w:rsidRDefault="006024A9" w:rsidP="002411B3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6A4633E5" w14:textId="7700FFD5" w:rsidR="006024A9" w:rsidRPr="007A0E59" w:rsidRDefault="006024A9" w:rsidP="002411B3">
            <w:pPr>
              <w:pStyle w:val="SPLinfo"/>
            </w:pPr>
            <w:r>
              <w:t>Legen form</w:t>
            </w:r>
          </w:p>
        </w:tc>
      </w:tr>
      <w:tr w:rsidR="006024A9" w:rsidRPr="007A0E59" w14:paraId="3FF5094C" w14:textId="77777777" w:rsidTr="002411B3">
        <w:tc>
          <w:tcPr>
            <w:tcW w:w="2405" w:type="dxa"/>
          </w:tcPr>
          <w:p w14:paraId="51F7F94C" w14:textId="77777777" w:rsidR="006024A9" w:rsidRPr="007A0E59" w:rsidRDefault="006024A9" w:rsidP="002411B3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3123A81C" w14:textId="7107EC48" w:rsidR="006024A9" w:rsidRPr="007A0E59" w:rsidRDefault="006024A9" w:rsidP="002411B3">
            <w:pPr>
              <w:pStyle w:val="SPLinfo"/>
            </w:pPr>
            <w:r>
              <w:t xml:space="preserve">Invoeren van de nieuwe </w:t>
            </w:r>
            <w:proofErr w:type="spellStart"/>
            <w:r>
              <w:t>bbq</w:t>
            </w:r>
            <w:proofErr w:type="spellEnd"/>
            <w:r>
              <w:t xml:space="preserve"> gegevens</w:t>
            </w:r>
          </w:p>
        </w:tc>
      </w:tr>
      <w:tr w:rsidR="006024A9" w:rsidRPr="007A0E59" w14:paraId="58712AA9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6727B42" w14:textId="77777777" w:rsidR="006024A9" w:rsidRPr="007A0E59" w:rsidRDefault="006024A9" w:rsidP="002411B3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60EF53DD" w14:textId="03237EE4" w:rsidR="006024A9" w:rsidRPr="007A0E59" w:rsidRDefault="006024A9" w:rsidP="002411B3">
            <w:pPr>
              <w:pStyle w:val="SPLinfo"/>
            </w:pPr>
            <w:r>
              <w:t>Bij niet ingevulde of als informatie al bestaat.</w:t>
            </w:r>
          </w:p>
        </w:tc>
      </w:tr>
      <w:tr w:rsidR="006024A9" w:rsidRPr="007A0E59" w14:paraId="13FC1674" w14:textId="77777777" w:rsidTr="002411B3">
        <w:tc>
          <w:tcPr>
            <w:tcW w:w="2405" w:type="dxa"/>
          </w:tcPr>
          <w:p w14:paraId="087E8C62" w14:textId="77777777" w:rsidR="006024A9" w:rsidRPr="007A0E59" w:rsidRDefault="006024A9" w:rsidP="002411B3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79DC5028" w14:textId="6EE49FEE" w:rsidR="006024A9" w:rsidRPr="007A0E59" w:rsidRDefault="006024A9" w:rsidP="002411B3">
            <w:pPr>
              <w:pStyle w:val="SPLinfo"/>
            </w:pPr>
            <w:proofErr w:type="spellStart"/>
            <w:r>
              <w:t>Bbq</w:t>
            </w:r>
            <w:proofErr w:type="spellEnd"/>
            <w:r>
              <w:t xml:space="preserve"> wordt toegevoegd.</w:t>
            </w:r>
          </w:p>
        </w:tc>
      </w:tr>
    </w:tbl>
    <w:p w14:paraId="467D4F73" w14:textId="018F53E5" w:rsidR="00F10907" w:rsidRDefault="00F10907" w:rsidP="00302DD0">
      <w:pPr>
        <w:pStyle w:val="Geenafstand"/>
      </w:pPr>
    </w:p>
    <w:p w14:paraId="729231CF" w14:textId="77777777" w:rsidR="00F10907" w:rsidRDefault="00F10907">
      <w:r>
        <w:br w:type="page"/>
      </w:r>
    </w:p>
    <w:p w14:paraId="4BA7DB27" w14:textId="77777777" w:rsidR="006024A9" w:rsidRDefault="006024A9" w:rsidP="00302DD0">
      <w:pPr>
        <w:pStyle w:val="Geenafstand"/>
      </w:pPr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F10907" w:rsidRPr="007A0E59" w14:paraId="0CB15205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97749EF" w14:textId="77777777" w:rsidR="00F10907" w:rsidRPr="007A0E59" w:rsidRDefault="00F10907" w:rsidP="002411B3">
            <w:pPr>
              <w:pStyle w:val="SPLinfo"/>
            </w:pPr>
            <w:r w:rsidRPr="007A0E59">
              <w:t>Naam van de functie</w:t>
            </w:r>
          </w:p>
        </w:tc>
        <w:tc>
          <w:tcPr>
            <w:tcW w:w="6657" w:type="dxa"/>
          </w:tcPr>
          <w:p w14:paraId="205C36DC" w14:textId="532221E3" w:rsidR="00F10907" w:rsidRPr="007A0E59" w:rsidRDefault="00F10907" w:rsidP="002411B3">
            <w:pPr>
              <w:pStyle w:val="SPLinfo"/>
            </w:pPr>
            <w:proofErr w:type="spellStart"/>
            <w:r>
              <w:t>Bbq</w:t>
            </w:r>
            <w:proofErr w:type="spellEnd"/>
            <w:r>
              <w:t xml:space="preserve"> huren</w:t>
            </w:r>
          </w:p>
        </w:tc>
      </w:tr>
      <w:tr w:rsidR="00F10907" w:rsidRPr="007A0E59" w14:paraId="595561E9" w14:textId="77777777" w:rsidTr="002411B3">
        <w:tc>
          <w:tcPr>
            <w:tcW w:w="2405" w:type="dxa"/>
          </w:tcPr>
          <w:p w14:paraId="09A430DC" w14:textId="77777777" w:rsidR="00F10907" w:rsidRPr="007A0E59" w:rsidRDefault="00F10907" w:rsidP="002411B3">
            <w:pPr>
              <w:pStyle w:val="SPLinfo"/>
            </w:pPr>
            <w:r w:rsidRPr="007A0E59">
              <w:t>Actor</w:t>
            </w:r>
          </w:p>
        </w:tc>
        <w:tc>
          <w:tcPr>
            <w:tcW w:w="6657" w:type="dxa"/>
          </w:tcPr>
          <w:p w14:paraId="7AF30D62" w14:textId="0B8422D6" w:rsidR="00F10907" w:rsidRPr="007A0E59" w:rsidRDefault="00F10907" w:rsidP="002411B3">
            <w:pPr>
              <w:pStyle w:val="SPLinfo"/>
            </w:pPr>
            <w:r>
              <w:t>Iedereen</w:t>
            </w:r>
          </w:p>
        </w:tc>
      </w:tr>
      <w:tr w:rsidR="00F10907" w:rsidRPr="007A0E59" w14:paraId="175CCEDD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B9A047B" w14:textId="77777777" w:rsidR="00F10907" w:rsidRPr="007A0E59" w:rsidRDefault="00F10907" w:rsidP="002411B3">
            <w:pPr>
              <w:pStyle w:val="SPLinfo"/>
            </w:pPr>
            <w:r w:rsidRPr="007A0E59">
              <w:t>Preconditie</w:t>
            </w:r>
          </w:p>
        </w:tc>
        <w:tc>
          <w:tcPr>
            <w:tcW w:w="6657" w:type="dxa"/>
          </w:tcPr>
          <w:p w14:paraId="1EAABE8C" w14:textId="5A9EEC0B" w:rsidR="00F10907" w:rsidRPr="007A0E59" w:rsidRDefault="00F10907" w:rsidP="002411B3">
            <w:pPr>
              <w:pStyle w:val="SPLinfo"/>
            </w:pPr>
            <w:r>
              <w:t>Niks</w:t>
            </w:r>
          </w:p>
        </w:tc>
      </w:tr>
      <w:tr w:rsidR="00F10907" w:rsidRPr="007A0E59" w14:paraId="7248D90E" w14:textId="77777777" w:rsidTr="002411B3">
        <w:tc>
          <w:tcPr>
            <w:tcW w:w="2405" w:type="dxa"/>
          </w:tcPr>
          <w:p w14:paraId="5E78AB22" w14:textId="77777777" w:rsidR="00F10907" w:rsidRPr="007A0E59" w:rsidRDefault="00F10907" w:rsidP="002411B3">
            <w:pPr>
              <w:pStyle w:val="SPLinfo"/>
            </w:pPr>
            <w:r w:rsidRPr="007A0E59">
              <w:t>Beschrijving</w:t>
            </w:r>
          </w:p>
        </w:tc>
        <w:tc>
          <w:tcPr>
            <w:tcW w:w="6657" w:type="dxa"/>
          </w:tcPr>
          <w:p w14:paraId="564A0FB1" w14:textId="2C1251A5" w:rsidR="00F10907" w:rsidRPr="007A0E59" w:rsidRDefault="00F10907" w:rsidP="002411B3">
            <w:pPr>
              <w:pStyle w:val="SPLinfo"/>
            </w:pPr>
            <w:r>
              <w:t>Door de stappen heel gaan en waar der om informatie gevraagd wordt deze hierin vullen</w:t>
            </w:r>
          </w:p>
        </w:tc>
      </w:tr>
      <w:tr w:rsidR="00F10907" w:rsidRPr="007A0E59" w14:paraId="31C91B45" w14:textId="77777777" w:rsidTr="00241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FBBF388" w14:textId="77777777" w:rsidR="00F10907" w:rsidRPr="007A0E59" w:rsidRDefault="00F10907" w:rsidP="002411B3">
            <w:pPr>
              <w:pStyle w:val="SPLinfo"/>
            </w:pPr>
            <w:r w:rsidRPr="007A0E59">
              <w:t>Uitzonderingen</w:t>
            </w:r>
          </w:p>
        </w:tc>
        <w:tc>
          <w:tcPr>
            <w:tcW w:w="6657" w:type="dxa"/>
          </w:tcPr>
          <w:p w14:paraId="187A9594" w14:textId="1492BE9C" w:rsidR="00F10907" w:rsidRPr="007A0E59" w:rsidRDefault="00F10907" w:rsidP="002411B3">
            <w:pPr>
              <w:pStyle w:val="SPLinfo"/>
            </w:pPr>
            <w:r>
              <w:t xml:space="preserve">Bij niet ingevulde of als de </w:t>
            </w:r>
            <w:proofErr w:type="spellStart"/>
            <w:r>
              <w:t>bbq</w:t>
            </w:r>
            <w:proofErr w:type="spellEnd"/>
            <w:r>
              <w:t xml:space="preserve"> al in bestelling is of als de gebruiker verkeerde informatie ingevuld heeft</w:t>
            </w:r>
          </w:p>
        </w:tc>
      </w:tr>
      <w:tr w:rsidR="00F10907" w:rsidRPr="007A0E59" w14:paraId="67855A88" w14:textId="77777777" w:rsidTr="002411B3">
        <w:tc>
          <w:tcPr>
            <w:tcW w:w="2405" w:type="dxa"/>
          </w:tcPr>
          <w:p w14:paraId="0B27EB01" w14:textId="77777777" w:rsidR="00F10907" w:rsidRPr="007A0E59" w:rsidRDefault="00F10907" w:rsidP="002411B3">
            <w:pPr>
              <w:pStyle w:val="SPLinfo"/>
            </w:pPr>
            <w:r w:rsidRPr="007A0E59">
              <w:t>Postconditie</w:t>
            </w:r>
          </w:p>
        </w:tc>
        <w:tc>
          <w:tcPr>
            <w:tcW w:w="6657" w:type="dxa"/>
          </w:tcPr>
          <w:p w14:paraId="156F3D0A" w14:textId="1EB56B17" w:rsidR="00F10907" w:rsidRPr="007A0E59" w:rsidRDefault="00F10907" w:rsidP="002411B3">
            <w:pPr>
              <w:pStyle w:val="SPLinfo"/>
            </w:pPr>
            <w:r>
              <w:t>Bezoeker zal zijn/haar order informatie krijgen.</w:t>
            </w:r>
          </w:p>
        </w:tc>
      </w:tr>
    </w:tbl>
    <w:p w14:paraId="644FEE56" w14:textId="32B020F6" w:rsidR="00F10907" w:rsidRDefault="00F10907" w:rsidP="00302DD0">
      <w:pPr>
        <w:pStyle w:val="Geenafstand"/>
      </w:pPr>
    </w:p>
    <w:p w14:paraId="29ED4228" w14:textId="1D2B2473" w:rsidR="00F36D0C" w:rsidRPr="00F36D0C" w:rsidRDefault="00F36D0C" w:rsidP="00302DD0">
      <w:pPr>
        <w:pStyle w:val="Geenafstand"/>
        <w:rPr>
          <w:lang w:val="en-US"/>
        </w:rPr>
      </w:pPr>
      <w:r w:rsidRPr="00F36D0C">
        <w:rPr>
          <w:highlight w:val="yellow"/>
          <w:lang w:val="en-US"/>
        </w:rPr>
        <w:t xml:space="preserve">Contact </w:t>
      </w:r>
      <w:proofErr w:type="spellStart"/>
      <w:r w:rsidRPr="00F36D0C">
        <w:rPr>
          <w:highlight w:val="yellow"/>
          <w:lang w:val="en-US"/>
        </w:rPr>
        <w:t>uitschrijven</w:t>
      </w:r>
      <w:proofErr w:type="spellEnd"/>
      <w:r w:rsidRPr="00F36D0C">
        <w:rPr>
          <w:highlight w:val="yellow"/>
          <w:lang w:val="en-US"/>
        </w:rPr>
        <w:t xml:space="preserve"> </w:t>
      </w:r>
      <w:proofErr w:type="spellStart"/>
      <w:r w:rsidRPr="00F36D0C">
        <w:rPr>
          <w:highlight w:val="yellow"/>
          <w:lang w:val="en-US"/>
        </w:rPr>
        <w:t>zoals</w:t>
      </w:r>
      <w:proofErr w:type="spellEnd"/>
      <w:r w:rsidRPr="00F36D0C">
        <w:rPr>
          <w:highlight w:val="yellow"/>
          <w:lang w:val="en-US"/>
        </w:rPr>
        <w:t xml:space="preserve"> </w:t>
      </w:r>
      <w:proofErr w:type="spellStart"/>
      <w:r w:rsidRPr="00F36D0C">
        <w:rPr>
          <w:highlight w:val="yellow"/>
          <w:lang w:val="en-US"/>
        </w:rPr>
        <w:t>hier</w:t>
      </w:r>
      <w:proofErr w:type="spellEnd"/>
      <w:r w:rsidRPr="00F36D0C">
        <w:rPr>
          <w:highlight w:val="yellow"/>
          <w:lang w:val="en-US"/>
        </w:rPr>
        <w:t xml:space="preserve"> ^</w:t>
      </w:r>
    </w:p>
    <w:p w14:paraId="578ABCDC" w14:textId="77777777" w:rsidR="00302DD0" w:rsidRPr="00F36D0C" w:rsidRDefault="00302DD0" w:rsidP="00EF1809">
      <w:pPr>
        <w:pStyle w:val="Kop1"/>
        <w:rPr>
          <w:lang w:val="en-US"/>
        </w:rPr>
      </w:pPr>
      <w:bookmarkStart w:id="17" w:name="_Toc2080255"/>
      <w:r w:rsidRPr="00F36D0C">
        <w:rPr>
          <w:lang w:val="en-US"/>
        </w:rPr>
        <w:lastRenderedPageBreak/>
        <w:t>Wireframe</w:t>
      </w:r>
      <w:bookmarkEnd w:id="17"/>
    </w:p>
    <w:p w14:paraId="724761A9" w14:textId="77777777" w:rsidR="007B7F07" w:rsidRPr="00F36D0C" w:rsidRDefault="007B7F07" w:rsidP="007B7F07">
      <w:pPr>
        <w:pStyle w:val="Kop2"/>
        <w:rPr>
          <w:lang w:val="en-US"/>
        </w:rPr>
      </w:pPr>
      <w:bookmarkStart w:id="18" w:name="_Toc29287052"/>
      <w:r w:rsidRPr="00F36D0C">
        <w:rPr>
          <w:lang w:val="en-US"/>
        </w:rPr>
        <w:t xml:space="preserve">Scherm: </w:t>
      </w:r>
      <w:bookmarkEnd w:id="18"/>
      <w:r w:rsidRPr="00F36D0C">
        <w:rPr>
          <w:lang w:val="en-US"/>
        </w:rPr>
        <w:t>Index</w:t>
      </w:r>
    </w:p>
    <w:p w14:paraId="377A9565" w14:textId="77777777" w:rsidR="007B7F07" w:rsidRDefault="007B7F07" w:rsidP="007B7F07">
      <w:pPr>
        <w:keepNext/>
      </w:pPr>
      <w:r>
        <w:rPr>
          <w:noProof/>
        </w:rPr>
        <w:drawing>
          <wp:inline distT="0" distB="0" distL="0" distR="0" wp14:anchorId="0B851A77" wp14:editId="0C54ECC6">
            <wp:extent cx="5762625" cy="3238500"/>
            <wp:effectExtent l="0" t="0" r="9525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070D" w14:textId="77777777" w:rsidR="007B7F07" w:rsidRPr="0093389B" w:rsidRDefault="007B7F07" w:rsidP="007B7F07">
      <w:pPr>
        <w:pStyle w:val="Kop2"/>
      </w:pPr>
      <w:r>
        <w:t>Scherm: Huren</w:t>
      </w:r>
    </w:p>
    <w:p w14:paraId="529562E0" w14:textId="77777777" w:rsidR="007B7F07" w:rsidRDefault="007B7F07" w:rsidP="007B7F07">
      <w:r>
        <w:rPr>
          <w:noProof/>
        </w:rPr>
        <w:drawing>
          <wp:inline distT="0" distB="0" distL="0" distR="0" wp14:anchorId="310C1B7B" wp14:editId="38871653">
            <wp:extent cx="5762625" cy="32385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0D9B" w14:textId="77777777" w:rsidR="007B7F07" w:rsidRDefault="007B7F07" w:rsidP="007B7F07">
      <w:r>
        <w:br w:type="page"/>
      </w:r>
    </w:p>
    <w:p w14:paraId="1EB9D22C" w14:textId="77777777" w:rsidR="007B7F07" w:rsidRPr="0093389B" w:rsidRDefault="007B7F07" w:rsidP="007B7F07">
      <w:pPr>
        <w:pStyle w:val="Kop2"/>
      </w:pPr>
      <w:r>
        <w:lastRenderedPageBreak/>
        <w:t>Scherm: Product informatie pagina</w:t>
      </w:r>
    </w:p>
    <w:p w14:paraId="59C093CF" w14:textId="77777777" w:rsidR="007B7F07" w:rsidRDefault="007B7F07" w:rsidP="007B7F07">
      <w:r>
        <w:rPr>
          <w:noProof/>
        </w:rPr>
        <w:drawing>
          <wp:inline distT="0" distB="0" distL="0" distR="0" wp14:anchorId="3170436C" wp14:editId="3AD754D6">
            <wp:extent cx="5762625" cy="32385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6462" w14:textId="77777777" w:rsidR="007B7F07" w:rsidRPr="0093389B" w:rsidRDefault="007B7F07" w:rsidP="007B7F07">
      <w:pPr>
        <w:pStyle w:val="Kop2"/>
      </w:pPr>
      <w:r>
        <w:t>Scherm: Klant informatie formulier</w:t>
      </w:r>
    </w:p>
    <w:p w14:paraId="535EEAED" w14:textId="77777777" w:rsidR="007B7F07" w:rsidRDefault="007B7F07" w:rsidP="007B7F07">
      <w:r>
        <w:rPr>
          <w:noProof/>
        </w:rPr>
        <w:drawing>
          <wp:inline distT="0" distB="0" distL="0" distR="0" wp14:anchorId="71DE5DF8" wp14:editId="7AC7F730">
            <wp:extent cx="5762625" cy="3238500"/>
            <wp:effectExtent l="0" t="0" r="9525" b="0"/>
            <wp:docPr id="9" name="Afbeelding 9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77271" w14:textId="77777777" w:rsidR="007B7F07" w:rsidRDefault="007B7F07" w:rsidP="007B7F07">
      <w:r>
        <w:br w:type="page"/>
      </w:r>
    </w:p>
    <w:p w14:paraId="4A9E4BEA" w14:textId="77777777" w:rsidR="007B7F07" w:rsidRPr="0093389B" w:rsidRDefault="007B7F07" w:rsidP="007B7F07">
      <w:pPr>
        <w:pStyle w:val="Kop2"/>
      </w:pPr>
      <w:r>
        <w:lastRenderedPageBreak/>
        <w:t>Scherm: Order informatie pagina</w:t>
      </w:r>
    </w:p>
    <w:p w14:paraId="35D33B62" w14:textId="77777777" w:rsidR="007B7F07" w:rsidRDefault="007B7F07" w:rsidP="007B7F07">
      <w:r>
        <w:rPr>
          <w:noProof/>
        </w:rPr>
        <w:drawing>
          <wp:inline distT="0" distB="0" distL="0" distR="0" wp14:anchorId="6462F5A1" wp14:editId="437611CE">
            <wp:extent cx="5762625" cy="32385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DD3F" w14:textId="77777777" w:rsidR="007B7F07" w:rsidRPr="0093389B" w:rsidRDefault="007B7F07" w:rsidP="007B7F07">
      <w:pPr>
        <w:pStyle w:val="Kop2"/>
      </w:pPr>
      <w:r>
        <w:t>Scherm: Contact pagina</w:t>
      </w:r>
    </w:p>
    <w:p w14:paraId="40C967AB" w14:textId="77777777" w:rsidR="007B7F07" w:rsidRDefault="007B7F07" w:rsidP="007B7F07">
      <w:r>
        <w:rPr>
          <w:noProof/>
        </w:rPr>
        <w:drawing>
          <wp:inline distT="0" distB="0" distL="0" distR="0" wp14:anchorId="2395F064" wp14:editId="4A33FD07">
            <wp:extent cx="5762625" cy="32385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E44A" w14:textId="77777777" w:rsidR="007B7F07" w:rsidRDefault="007B7F07" w:rsidP="007B7F07">
      <w:r>
        <w:br w:type="page"/>
      </w:r>
    </w:p>
    <w:p w14:paraId="1634A435" w14:textId="77777777" w:rsidR="007B7F07" w:rsidRPr="0093389B" w:rsidRDefault="007B7F07" w:rsidP="007B7F07">
      <w:pPr>
        <w:pStyle w:val="Kop2"/>
      </w:pPr>
      <w:r>
        <w:lastRenderedPageBreak/>
        <w:t>Scherm: Login pagina</w:t>
      </w:r>
    </w:p>
    <w:p w14:paraId="7C8C3701" w14:textId="77777777" w:rsidR="007B7F07" w:rsidRDefault="007B7F07" w:rsidP="007B7F07">
      <w:r>
        <w:rPr>
          <w:noProof/>
        </w:rPr>
        <w:drawing>
          <wp:inline distT="0" distB="0" distL="0" distR="0" wp14:anchorId="477EC112" wp14:editId="64C1ACF9">
            <wp:extent cx="5762625" cy="323850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1295" w14:textId="77777777" w:rsidR="007B7F07" w:rsidRPr="0093389B" w:rsidRDefault="007B7F07" w:rsidP="007B7F07">
      <w:pPr>
        <w:pStyle w:val="Kop2"/>
      </w:pPr>
      <w:r>
        <w:t>Scherm: Orders pagina</w:t>
      </w:r>
    </w:p>
    <w:p w14:paraId="3571A94C" w14:textId="3800A34A" w:rsidR="000008AB" w:rsidRPr="000008AB" w:rsidRDefault="007B7F07" w:rsidP="007B7F07">
      <w:pPr>
        <w:pStyle w:val="SPLinfo"/>
      </w:pPr>
      <w:r>
        <w:rPr>
          <w:noProof/>
        </w:rPr>
        <w:drawing>
          <wp:inline distT="0" distB="0" distL="0" distR="0" wp14:anchorId="7515B9B3" wp14:editId="5D8201C9">
            <wp:extent cx="5762625" cy="3238500"/>
            <wp:effectExtent l="0" t="0" r="9525" b="0"/>
            <wp:docPr id="13" name="Afbeelding 1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8F57" w14:textId="77777777" w:rsidR="00302DD0" w:rsidRPr="007A0E59" w:rsidRDefault="00302DD0" w:rsidP="00302DD0">
      <w:pPr>
        <w:pStyle w:val="Geenafstand"/>
      </w:pPr>
    </w:p>
    <w:p w14:paraId="001FF3E5" w14:textId="114F1E89" w:rsidR="00793C80" w:rsidRDefault="00793C80" w:rsidP="00C72A17">
      <w:pPr>
        <w:jc w:val="center"/>
      </w:pPr>
    </w:p>
    <w:p w14:paraId="64DC5242" w14:textId="235322BF" w:rsidR="007B7F07" w:rsidRDefault="007B7F07">
      <w:r>
        <w:br w:type="page"/>
      </w:r>
    </w:p>
    <w:p w14:paraId="734CA569" w14:textId="77777777" w:rsidR="00370158" w:rsidRPr="007A0E59" w:rsidRDefault="00370158" w:rsidP="00370158">
      <w:pPr>
        <w:pStyle w:val="Kop1"/>
      </w:pPr>
      <w:bookmarkStart w:id="19" w:name="_Toc2080262"/>
      <w:bookmarkStart w:id="20" w:name="_Toc20926724"/>
      <w:r w:rsidRPr="007A0E59">
        <w:lastRenderedPageBreak/>
        <w:t>Navigatiestructuur</w:t>
      </w:r>
      <w:bookmarkEnd w:id="19"/>
      <w:bookmarkEnd w:id="20"/>
    </w:p>
    <w:p w14:paraId="5E72A9E6" w14:textId="786A71B3" w:rsidR="00370158" w:rsidRPr="007A0E59" w:rsidRDefault="00746CC4" w:rsidP="000008AB">
      <w:pPr>
        <w:pStyle w:val="SPLinfo"/>
      </w:pPr>
      <w:r>
        <w:t>Nu zal ik de</w:t>
      </w:r>
      <w:r w:rsidR="004D20EB" w:rsidRPr="007A0E59">
        <w:t xml:space="preserve"> schematische weergave van de navigatiestructuur</w:t>
      </w:r>
      <w:r w:rsidR="000008AB">
        <w:t xml:space="preserve"> weergegeven en</w:t>
      </w:r>
      <w:r w:rsidR="00370158" w:rsidRPr="007A0E59">
        <w:t xml:space="preserve"> hoe de gebruiker</w:t>
      </w:r>
      <w:r w:rsidR="001B5082" w:rsidRPr="007A0E59">
        <w:t xml:space="preserve"> de applicatie kan </w:t>
      </w:r>
      <w:r w:rsidR="00547887">
        <w:t>gebruiken</w:t>
      </w:r>
    </w:p>
    <w:p w14:paraId="6FECC706" w14:textId="22B97BC2" w:rsidR="00CD2AA9" w:rsidRDefault="00746CC4" w:rsidP="00C72A17">
      <w:pPr>
        <w:keepNext/>
        <w:jc w:val="center"/>
      </w:pPr>
      <w:r>
        <w:rPr>
          <w:noProof/>
        </w:rPr>
        <w:drawing>
          <wp:inline distT="0" distB="0" distL="0" distR="0" wp14:anchorId="40CD7B8C" wp14:editId="0396743F">
            <wp:extent cx="5760720" cy="12446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5A7" w14:textId="77777777" w:rsidR="000008AB" w:rsidRDefault="000008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1" w:name="_Toc2080265"/>
      <w:r>
        <w:br w:type="page"/>
      </w:r>
    </w:p>
    <w:p w14:paraId="28C326E7" w14:textId="12EDF41D" w:rsidR="0015692D" w:rsidRPr="007A0E59" w:rsidRDefault="00DC10FC" w:rsidP="00DC10FC">
      <w:pPr>
        <w:pStyle w:val="Kop1"/>
      </w:pPr>
      <w:bookmarkStart w:id="22" w:name="_Toc20926725"/>
      <w:r w:rsidRPr="007A0E59">
        <w:lastRenderedPageBreak/>
        <w:t>Akkoord opdrachtgever</w:t>
      </w:r>
      <w:bookmarkEnd w:id="21"/>
      <w:bookmarkEnd w:id="22"/>
    </w:p>
    <w:p w14:paraId="61B84096" w14:textId="77777777" w:rsidR="00DC10FC" w:rsidRPr="007A0E59" w:rsidRDefault="00DC10FC" w:rsidP="00DC10FC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7A0E59" w14:paraId="689A8A65" w14:textId="77777777" w:rsidTr="00B11207">
        <w:trPr>
          <w:trHeight w:val="567"/>
        </w:trPr>
        <w:tc>
          <w:tcPr>
            <w:tcW w:w="988" w:type="dxa"/>
          </w:tcPr>
          <w:p w14:paraId="74929E12" w14:textId="77777777" w:rsidR="00DC10FC" w:rsidRPr="007A0E59" w:rsidRDefault="00DC10FC" w:rsidP="00B11207">
            <w:pPr>
              <w:pStyle w:val="Geenafstand"/>
            </w:pPr>
            <w:r w:rsidRPr="007A0E59">
              <w:t>Naam</w:t>
            </w:r>
          </w:p>
        </w:tc>
        <w:tc>
          <w:tcPr>
            <w:tcW w:w="8074" w:type="dxa"/>
          </w:tcPr>
          <w:p w14:paraId="37C701BD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18B1AD89" w14:textId="77777777" w:rsidTr="00B11207">
        <w:trPr>
          <w:trHeight w:val="567"/>
        </w:trPr>
        <w:tc>
          <w:tcPr>
            <w:tcW w:w="988" w:type="dxa"/>
          </w:tcPr>
          <w:p w14:paraId="0BBC43A0" w14:textId="77777777" w:rsidR="00DC10FC" w:rsidRPr="007A0E59" w:rsidRDefault="00DC10FC" w:rsidP="00B11207">
            <w:pPr>
              <w:pStyle w:val="Geenafstand"/>
            </w:pPr>
            <w:r w:rsidRPr="007A0E59">
              <w:t>Datum</w:t>
            </w:r>
          </w:p>
        </w:tc>
        <w:tc>
          <w:tcPr>
            <w:tcW w:w="8074" w:type="dxa"/>
          </w:tcPr>
          <w:p w14:paraId="507AF910" w14:textId="77777777" w:rsidR="00DC10FC" w:rsidRPr="007A0E59" w:rsidRDefault="00DC10FC" w:rsidP="00DC10FC">
            <w:pPr>
              <w:pStyle w:val="Geenafstand"/>
            </w:pPr>
          </w:p>
        </w:tc>
      </w:tr>
      <w:tr w:rsidR="00DC10FC" w:rsidRPr="007A0E59" w14:paraId="271B77C0" w14:textId="77777777" w:rsidTr="00B11207">
        <w:trPr>
          <w:trHeight w:val="1701"/>
        </w:trPr>
        <w:tc>
          <w:tcPr>
            <w:tcW w:w="988" w:type="dxa"/>
          </w:tcPr>
          <w:p w14:paraId="735B289F" w14:textId="77777777" w:rsidR="00DC10FC" w:rsidRPr="007A0E59" w:rsidRDefault="00DC10FC" w:rsidP="00B11207">
            <w:pPr>
              <w:pStyle w:val="Geenafstand"/>
            </w:pPr>
            <w:r w:rsidRPr="007A0E59">
              <w:t>Handtekening</w:t>
            </w:r>
          </w:p>
        </w:tc>
        <w:tc>
          <w:tcPr>
            <w:tcW w:w="8074" w:type="dxa"/>
          </w:tcPr>
          <w:p w14:paraId="0B326363" w14:textId="77777777" w:rsidR="00DC10FC" w:rsidRPr="007A0E59" w:rsidRDefault="00DC10FC" w:rsidP="00DC10FC">
            <w:pPr>
              <w:pStyle w:val="Geenafstand"/>
            </w:pPr>
          </w:p>
        </w:tc>
      </w:tr>
    </w:tbl>
    <w:p w14:paraId="63CDCFB9" w14:textId="77777777" w:rsidR="00DC10FC" w:rsidRPr="007A0E59" w:rsidRDefault="00DC10FC" w:rsidP="00DC10FC">
      <w:pPr>
        <w:pStyle w:val="Geenafstand"/>
      </w:pPr>
    </w:p>
    <w:sectPr w:rsidR="00DC10FC" w:rsidRPr="007A0E59" w:rsidSect="006E5651">
      <w:headerReference w:type="default" r:id="rId20"/>
      <w:footerReference w:type="even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A778" w14:textId="77777777" w:rsidR="00C74B24" w:rsidRDefault="00C74B24" w:rsidP="008A2B7E">
      <w:pPr>
        <w:spacing w:after="0" w:line="240" w:lineRule="auto"/>
      </w:pPr>
      <w:r>
        <w:separator/>
      </w:r>
    </w:p>
  </w:endnote>
  <w:endnote w:type="continuationSeparator" w:id="0">
    <w:p w14:paraId="50530F02" w14:textId="77777777" w:rsidR="00C74B24" w:rsidRDefault="00C74B24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D07D" w14:textId="77777777" w:rsidR="000A2F0A" w:rsidRPr="006E5651" w:rsidRDefault="008E7EBD" w:rsidP="000A2F0A">
    <w:pPr>
      <w:pStyle w:val="Voettekst"/>
      <w:tabs>
        <w:tab w:val="clear" w:pos="4536"/>
      </w:tabs>
      <w:rPr>
        <w:lang w:val="en-US"/>
      </w:rPr>
    </w:pPr>
    <w:r w:rsidRPr="007A0E59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B7A0EC" wp14:editId="1DA54871">
              <wp:simplePos x="0" y="0"/>
              <wp:positionH relativeFrom="page">
                <wp:posOffset>6605076</wp:posOffset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48084" w14:textId="77777777" w:rsidR="008E7EBD" w:rsidRPr="007A0E59" w:rsidRDefault="008E7EBD" w:rsidP="008E7EBD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BF7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1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" stroked="f">
              <v:textbox>
                <w:txbxContent>
                  <w:p w:rsidR="008E7EBD" w:rsidRPr="007A0E59" w:rsidRDefault="008E7EBD" w:rsidP="008E7EBD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/>
      <w:sdtContent>
        <w:r w:rsidR="000A2F0A" w:rsidRPr="007A0E59">
          <w:fldChar w:fldCharType="begin"/>
        </w:r>
        <w:r w:rsidR="000A2F0A" w:rsidRPr="006E5651">
          <w:rPr>
            <w:lang w:val="en-US"/>
          </w:rPr>
          <w:instrText xml:space="preserve"> PAGE   \* MERGEFORMAT </w:instrText>
        </w:r>
        <w:r w:rsidR="000A2F0A" w:rsidRPr="007A0E59">
          <w:fldChar w:fldCharType="separate"/>
        </w:r>
        <w:r w:rsidR="000A2F0A" w:rsidRPr="006E5651">
          <w:rPr>
            <w:lang w:val="en-US"/>
          </w:rPr>
          <w:t>2</w:t>
        </w:r>
        <w:r w:rsidR="000A2F0A" w:rsidRPr="007A0E59">
          <w:fldChar w:fldCharType="end"/>
        </w:r>
      </w:sdtContent>
    </w:sdt>
    <w:r w:rsidR="000A2F0A" w:rsidRPr="006E5651">
      <w:rPr>
        <w:lang w:val="en-US"/>
      </w:rPr>
      <w:tab/>
    </w:r>
    <w:r w:rsidR="0046505E" w:rsidRPr="006E5651">
      <w:rPr>
        <w:lang w:val="en-US"/>
      </w:rPr>
      <w:t>Function eel</w:t>
    </w:r>
    <w:r w:rsidR="000A2F0A" w:rsidRPr="006E5651">
      <w:rPr>
        <w:lang w:val="en-US"/>
      </w:rPr>
      <w:t xml:space="preserve"> </w:t>
    </w:r>
    <w:proofErr w:type="spellStart"/>
    <w:r w:rsidR="000A2F0A" w:rsidRPr="006E5651">
      <w:rPr>
        <w:lang w:val="en-US"/>
      </w:rPr>
      <w:t>ontwerp</w:t>
    </w:r>
    <w:proofErr w:type="spellEnd"/>
    <w:r w:rsidR="000A2F0A" w:rsidRPr="006E5651">
      <w:rPr>
        <w:lang w:val="en-US"/>
      </w:rPr>
      <w:t xml:space="preserve"> (</w:t>
    </w:r>
    <w:r w:rsidR="000A2F0A" w:rsidRPr="007A0E59">
      <w:fldChar w:fldCharType="begin"/>
    </w:r>
    <w:r w:rsidR="000A2F0A" w:rsidRPr="006E5651">
      <w:rPr>
        <w:lang w:val="en-US"/>
      </w:rPr>
      <w:instrText xml:space="preserve"> REF Versienummer \h </w:instrText>
    </w:r>
    <w:r w:rsidR="000A2F0A" w:rsidRPr="007A0E59">
      <w:fldChar w:fldCharType="separate"/>
    </w:r>
    <w:sdt>
      <w:sdtPr>
        <w:alias w:val="Versienummer"/>
        <w:tag w:val="Version"/>
        <w:id w:val="-69506569"/>
        <w:placeholder>
          <w:docPart w:val="16B3CD3BF5264447924EB2AAF3F399F0"/>
        </w:placeholder>
        <w:showingPlcHdr/>
        <w:text/>
      </w:sdtPr>
      <w:sdtEndPr/>
      <w:sdtContent>
        <w:r w:rsidR="00A206DD" w:rsidRPr="006E5651">
          <w:rPr>
            <w:rStyle w:val="Tekstvantijdelijkeaanduiding"/>
            <w:lang w:val="en-US"/>
          </w:rPr>
          <w:t>Click or tap here to enter text.</w:t>
        </w:r>
      </w:sdtContent>
    </w:sdt>
    <w:r w:rsidR="000A2F0A" w:rsidRPr="007A0E59">
      <w:fldChar w:fldCharType="end"/>
    </w:r>
    <w:r w:rsidR="000A2F0A" w:rsidRPr="006E5651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856" w14:textId="1D391ADF" w:rsidR="008A2B7E" w:rsidRPr="00957616" w:rsidRDefault="00C74B24" w:rsidP="0095761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57616">
          <w:rPr>
            <w:sz w:val="16"/>
            <w:szCs w:val="16"/>
          </w:rPr>
          <w:t>© Stichting Praktijkleren</w:t>
        </w:r>
        <w:r w:rsidR="00957616">
          <w:rPr>
            <w:sz w:val="16"/>
            <w:szCs w:val="16"/>
          </w:rPr>
          <w:tab/>
          <w:t>Functioneel ontwerp</w:t>
        </w:r>
        <w:r w:rsidR="00957616">
          <w:rPr>
            <w:sz w:val="16"/>
            <w:szCs w:val="16"/>
          </w:rPr>
          <w:tab/>
        </w:r>
        <w:r w:rsidR="00957616">
          <w:rPr>
            <w:sz w:val="16"/>
            <w:szCs w:val="16"/>
          </w:rPr>
          <w:tab/>
          <w:t>AMO_AO16</w:t>
        </w:r>
        <w:r w:rsidR="00957616">
          <w:rPr>
            <w:sz w:val="16"/>
            <w:szCs w:val="16"/>
          </w:rPr>
          <w:noBreakHyphen/>
          <w:t>PvB_B1</w:t>
        </w:r>
        <w:r w:rsidR="00957616">
          <w:rPr>
            <w:sz w:val="16"/>
            <w:szCs w:val="16"/>
          </w:rPr>
          <w:noBreakHyphen/>
          <w:t>K1_1V1</w:t>
        </w:r>
        <w:r w:rsidR="00957616">
          <w:rPr>
            <w:sz w:val="16"/>
            <w:szCs w:val="16"/>
          </w:rPr>
          <w:tab/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PAGE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  <w:r w:rsidR="00957616">
          <w:rPr>
            <w:sz w:val="16"/>
            <w:szCs w:val="16"/>
          </w:rPr>
          <w:t>/</w:t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NUMPAGES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A4B2" w14:textId="77777777" w:rsidR="00F37324" w:rsidRDefault="00BA5332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D8CE32" wp14:editId="606B4860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730FE" w14:textId="77777777" w:rsidR="00BA5332" w:rsidRPr="007A0E59" w:rsidRDefault="00BA5332" w:rsidP="00BA5332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E757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" stroked="f">
              <v:textbox>
                <w:txbxContent>
                  <w:p w:rsidR="00BA5332" w:rsidRPr="007A0E59" w:rsidRDefault="00BA5332" w:rsidP="00BA5332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47A6" w14:textId="77777777" w:rsidR="00C74B24" w:rsidRDefault="00C74B24" w:rsidP="008A2B7E">
      <w:pPr>
        <w:spacing w:after="0" w:line="240" w:lineRule="auto"/>
      </w:pPr>
      <w:r>
        <w:separator/>
      </w:r>
    </w:p>
  </w:footnote>
  <w:footnote w:type="continuationSeparator" w:id="0">
    <w:p w14:paraId="639A63B2" w14:textId="77777777" w:rsidR="00C74B24" w:rsidRDefault="00C74B24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8926" w14:textId="77777777" w:rsidR="00B11207" w:rsidRPr="006E5651" w:rsidRDefault="006E5651" w:rsidP="006E565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64C090F6" wp14:editId="4A862148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14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2B62"/>
    <w:multiLevelType w:val="hybridMultilevel"/>
    <w:tmpl w:val="2D36E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9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DD"/>
    <w:rsid w:val="000008AB"/>
    <w:rsid w:val="000170CE"/>
    <w:rsid w:val="0004495B"/>
    <w:rsid w:val="000521F3"/>
    <w:rsid w:val="000534B2"/>
    <w:rsid w:val="00054F7C"/>
    <w:rsid w:val="00086198"/>
    <w:rsid w:val="000A2F0A"/>
    <w:rsid w:val="000B7ED6"/>
    <w:rsid w:val="000C50C3"/>
    <w:rsid w:val="0010454A"/>
    <w:rsid w:val="00115B47"/>
    <w:rsid w:val="0012351B"/>
    <w:rsid w:val="001502A4"/>
    <w:rsid w:val="00153E88"/>
    <w:rsid w:val="0015692D"/>
    <w:rsid w:val="00183F75"/>
    <w:rsid w:val="00190D75"/>
    <w:rsid w:val="001A6A48"/>
    <w:rsid w:val="001A79BC"/>
    <w:rsid w:val="001B5082"/>
    <w:rsid w:val="001C5E44"/>
    <w:rsid w:val="001E45D8"/>
    <w:rsid w:val="00221DD0"/>
    <w:rsid w:val="002421F8"/>
    <w:rsid w:val="00287F7B"/>
    <w:rsid w:val="002A4C52"/>
    <w:rsid w:val="002C12F2"/>
    <w:rsid w:val="002C6CA9"/>
    <w:rsid w:val="002F12AB"/>
    <w:rsid w:val="00302DD0"/>
    <w:rsid w:val="00370158"/>
    <w:rsid w:val="00382452"/>
    <w:rsid w:val="00390517"/>
    <w:rsid w:val="003A2EE7"/>
    <w:rsid w:val="003D0335"/>
    <w:rsid w:val="003D74EA"/>
    <w:rsid w:val="003E1D29"/>
    <w:rsid w:val="00436361"/>
    <w:rsid w:val="00453A11"/>
    <w:rsid w:val="00464DA2"/>
    <w:rsid w:val="0046505E"/>
    <w:rsid w:val="0046597C"/>
    <w:rsid w:val="004669F7"/>
    <w:rsid w:val="00467C2A"/>
    <w:rsid w:val="00491D11"/>
    <w:rsid w:val="004B0D95"/>
    <w:rsid w:val="004D20EB"/>
    <w:rsid w:val="00517AB2"/>
    <w:rsid w:val="00522B69"/>
    <w:rsid w:val="00530F5B"/>
    <w:rsid w:val="00547887"/>
    <w:rsid w:val="005777A0"/>
    <w:rsid w:val="00577C71"/>
    <w:rsid w:val="0058383B"/>
    <w:rsid w:val="0058638E"/>
    <w:rsid w:val="005A66D9"/>
    <w:rsid w:val="005C1EC3"/>
    <w:rsid w:val="005D0910"/>
    <w:rsid w:val="005D4E24"/>
    <w:rsid w:val="005F79CA"/>
    <w:rsid w:val="006024A9"/>
    <w:rsid w:val="006351D7"/>
    <w:rsid w:val="006642D3"/>
    <w:rsid w:val="00664B01"/>
    <w:rsid w:val="00667285"/>
    <w:rsid w:val="006924DE"/>
    <w:rsid w:val="0069447D"/>
    <w:rsid w:val="006A2A88"/>
    <w:rsid w:val="006E4393"/>
    <w:rsid w:val="006E5651"/>
    <w:rsid w:val="006E7ACA"/>
    <w:rsid w:val="006F365B"/>
    <w:rsid w:val="00704456"/>
    <w:rsid w:val="0071476C"/>
    <w:rsid w:val="007408C1"/>
    <w:rsid w:val="00741E0E"/>
    <w:rsid w:val="00746CC4"/>
    <w:rsid w:val="0076561E"/>
    <w:rsid w:val="007657B8"/>
    <w:rsid w:val="007739E7"/>
    <w:rsid w:val="007910D0"/>
    <w:rsid w:val="00792ED6"/>
    <w:rsid w:val="00793C80"/>
    <w:rsid w:val="007A0E59"/>
    <w:rsid w:val="007B7F07"/>
    <w:rsid w:val="007C1CE4"/>
    <w:rsid w:val="007C5455"/>
    <w:rsid w:val="007D18E8"/>
    <w:rsid w:val="007F4FA8"/>
    <w:rsid w:val="008020C6"/>
    <w:rsid w:val="008156EF"/>
    <w:rsid w:val="008478EC"/>
    <w:rsid w:val="0085287A"/>
    <w:rsid w:val="00887BB0"/>
    <w:rsid w:val="00896809"/>
    <w:rsid w:val="008A2B7E"/>
    <w:rsid w:val="008A796A"/>
    <w:rsid w:val="008D71BC"/>
    <w:rsid w:val="008E7EBD"/>
    <w:rsid w:val="008F2D38"/>
    <w:rsid w:val="009008D8"/>
    <w:rsid w:val="009059A5"/>
    <w:rsid w:val="00907F82"/>
    <w:rsid w:val="00912FF7"/>
    <w:rsid w:val="00920E32"/>
    <w:rsid w:val="00925984"/>
    <w:rsid w:val="00931345"/>
    <w:rsid w:val="0093389B"/>
    <w:rsid w:val="009500EE"/>
    <w:rsid w:val="00957616"/>
    <w:rsid w:val="0096379F"/>
    <w:rsid w:val="00965BE6"/>
    <w:rsid w:val="009737B0"/>
    <w:rsid w:val="00975127"/>
    <w:rsid w:val="00996DDF"/>
    <w:rsid w:val="009974D2"/>
    <w:rsid w:val="009A5FC7"/>
    <w:rsid w:val="009B011E"/>
    <w:rsid w:val="009D7294"/>
    <w:rsid w:val="009E553C"/>
    <w:rsid w:val="009F41A2"/>
    <w:rsid w:val="00A12187"/>
    <w:rsid w:val="00A206DD"/>
    <w:rsid w:val="00A342D6"/>
    <w:rsid w:val="00A50A4E"/>
    <w:rsid w:val="00A96680"/>
    <w:rsid w:val="00AC0040"/>
    <w:rsid w:val="00AC20B1"/>
    <w:rsid w:val="00AD0A54"/>
    <w:rsid w:val="00AE23A0"/>
    <w:rsid w:val="00AF55D5"/>
    <w:rsid w:val="00B11207"/>
    <w:rsid w:val="00B202A4"/>
    <w:rsid w:val="00B27DF9"/>
    <w:rsid w:val="00B41C41"/>
    <w:rsid w:val="00B4325C"/>
    <w:rsid w:val="00B4551B"/>
    <w:rsid w:val="00B843E3"/>
    <w:rsid w:val="00BA3CC7"/>
    <w:rsid w:val="00BA5332"/>
    <w:rsid w:val="00BB5D6D"/>
    <w:rsid w:val="00BF585F"/>
    <w:rsid w:val="00C11737"/>
    <w:rsid w:val="00C27281"/>
    <w:rsid w:val="00C54405"/>
    <w:rsid w:val="00C6710D"/>
    <w:rsid w:val="00C72A17"/>
    <w:rsid w:val="00C73B29"/>
    <w:rsid w:val="00C74B24"/>
    <w:rsid w:val="00C852B8"/>
    <w:rsid w:val="00C90826"/>
    <w:rsid w:val="00CB1014"/>
    <w:rsid w:val="00CD2AA9"/>
    <w:rsid w:val="00CD31D4"/>
    <w:rsid w:val="00D73541"/>
    <w:rsid w:val="00D73DBF"/>
    <w:rsid w:val="00D84A64"/>
    <w:rsid w:val="00DA3967"/>
    <w:rsid w:val="00DB2E3B"/>
    <w:rsid w:val="00DC10FC"/>
    <w:rsid w:val="00DC2182"/>
    <w:rsid w:val="00DE103D"/>
    <w:rsid w:val="00DF4D03"/>
    <w:rsid w:val="00E0464C"/>
    <w:rsid w:val="00E13067"/>
    <w:rsid w:val="00E60B5D"/>
    <w:rsid w:val="00E72841"/>
    <w:rsid w:val="00E7326A"/>
    <w:rsid w:val="00E84A1F"/>
    <w:rsid w:val="00EA0647"/>
    <w:rsid w:val="00EC7DE3"/>
    <w:rsid w:val="00ED3604"/>
    <w:rsid w:val="00EE7955"/>
    <w:rsid w:val="00EF1809"/>
    <w:rsid w:val="00F100CC"/>
    <w:rsid w:val="00F10907"/>
    <w:rsid w:val="00F36D0C"/>
    <w:rsid w:val="00F37324"/>
    <w:rsid w:val="00F9359B"/>
    <w:rsid w:val="00FA340A"/>
    <w:rsid w:val="00FA7E3F"/>
    <w:rsid w:val="00FD107C"/>
    <w:rsid w:val="00FF77A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B214"/>
  <w15:chartTrackingRefBased/>
  <w15:docId w15:val="{39267126-A776-4F9F-98CB-4E4134D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370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1B5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B5082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8156EF"/>
    <w:pPr>
      <w:spacing w:after="100"/>
      <w:ind w:left="440"/>
    </w:pPr>
  </w:style>
  <w:style w:type="paragraph" w:styleId="Lijstmetafbeeldingen">
    <w:name w:val="table of figures"/>
    <w:basedOn w:val="Standaard"/>
    <w:next w:val="Standaard"/>
    <w:uiPriority w:val="99"/>
    <w:unhideWhenUsed/>
    <w:rsid w:val="00086198"/>
    <w:pPr>
      <w:spacing w:after="0"/>
    </w:pPr>
  </w:style>
  <w:style w:type="table" w:styleId="Lijsttabel4">
    <w:name w:val="List Table 4"/>
    <w:basedOn w:val="Standaardtabel"/>
    <w:uiPriority w:val="49"/>
    <w:rsid w:val="009008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6E5651"/>
    <w:rPr>
      <w:i/>
    </w:rPr>
  </w:style>
  <w:style w:type="character" w:customStyle="1" w:styleId="SPLinfoChar">
    <w:name w:val="SPL_info Char"/>
    <w:basedOn w:val="Standaardalinea-lettertype"/>
    <w:link w:val="SPLinfo"/>
    <w:rsid w:val="006E5651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545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545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545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545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5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3_FO_Functioneel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8EE46FC1AE40799AB588340F426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658DA5-FDBC-49C7-9D4C-1DF29D305AB6}"/>
      </w:docPartPr>
      <w:docPartBody>
        <w:p w:rsidR="00CA6F11" w:rsidRDefault="006D6969">
          <w:pPr>
            <w:pStyle w:val="ED8EE46FC1AE40799AB588340F42646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24759476B65484E92973D48CAE448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577C03-F6E2-4BF2-ABE6-4537BE197874}"/>
      </w:docPartPr>
      <w:docPartBody>
        <w:p w:rsidR="00CA6F11" w:rsidRDefault="006D6969">
          <w:pPr>
            <w:pStyle w:val="D24759476B65484E92973D48CAE44812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32E1727DBE040CA8A7DD4FE1C9151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B81D84-4752-4D03-B767-900F5349C5B7}"/>
      </w:docPartPr>
      <w:docPartBody>
        <w:p w:rsidR="00CA6F11" w:rsidRDefault="006D6969">
          <w:pPr>
            <w:pStyle w:val="C32E1727DBE040CA8A7DD4FE1C915193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6C62256EF104C7F8C1E1E49E231F9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C068FA-71E8-4C41-988D-AFE902C8A30D}"/>
      </w:docPartPr>
      <w:docPartBody>
        <w:p w:rsidR="00CA6F11" w:rsidRDefault="006D6969">
          <w:pPr>
            <w:pStyle w:val="F6C62256EF104C7F8C1E1E49E231F946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6B3CD3BF5264447924EB2AAF3F39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D4515B-FC35-4806-95C1-F2DD71E6CCD1}"/>
      </w:docPartPr>
      <w:docPartBody>
        <w:p w:rsidR="00CA6F11" w:rsidRDefault="006D6969" w:rsidP="006D6969">
          <w:pPr>
            <w:pStyle w:val="16B3CD3BF5264447924EB2AAF3F399F0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69"/>
    <w:rsid w:val="00445FFB"/>
    <w:rsid w:val="005D4B8E"/>
    <w:rsid w:val="006D6969"/>
    <w:rsid w:val="00AB2CAA"/>
    <w:rsid w:val="00CA6F11"/>
    <w:rsid w:val="00CC5526"/>
    <w:rsid w:val="00E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D6969"/>
    <w:rPr>
      <w:color w:val="808080"/>
    </w:rPr>
  </w:style>
  <w:style w:type="paragraph" w:customStyle="1" w:styleId="ED8EE46FC1AE40799AB588340F426461">
    <w:name w:val="ED8EE46FC1AE40799AB588340F426461"/>
  </w:style>
  <w:style w:type="paragraph" w:customStyle="1" w:styleId="D24759476B65484E92973D48CAE44812">
    <w:name w:val="D24759476B65484E92973D48CAE44812"/>
  </w:style>
  <w:style w:type="paragraph" w:customStyle="1" w:styleId="C32E1727DBE040CA8A7DD4FE1C915193">
    <w:name w:val="C32E1727DBE040CA8A7DD4FE1C915193"/>
  </w:style>
  <w:style w:type="paragraph" w:customStyle="1" w:styleId="F6C62256EF104C7F8C1E1E49E231F946">
    <w:name w:val="F6C62256EF104C7F8C1E1E49E231F946"/>
  </w:style>
  <w:style w:type="paragraph" w:customStyle="1" w:styleId="16B3CD3BF5264447924EB2AAF3F399F0">
    <w:name w:val="16B3CD3BF5264447924EB2AAF3F399F0"/>
    <w:rsid w:val="006D6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4" ma:contentTypeDescription="Een nieuw document maken." ma:contentTypeScope="" ma:versionID="b67f5c0a98b70993da9b41da0b56f08b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0040e4591f2fef008f42269fd05e76c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2D62CA8D-F8A4-43E3-8C33-D5DAD5949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9FF0A5-5B26-4A67-8BBD-DC35EF13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B1-K1-W3_FO_Functioneel Ontwerp.dotx</Template>
  <TotalTime>53</TotalTime>
  <Pages>11</Pages>
  <Words>567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Ricardo Bettonvil</cp:lastModifiedBy>
  <cp:revision>23</cp:revision>
  <cp:lastPrinted>2018-09-01T10:46:00Z</cp:lastPrinted>
  <dcterms:created xsi:type="dcterms:W3CDTF">2019-10-03T07:19:00Z</dcterms:created>
  <dcterms:modified xsi:type="dcterms:W3CDTF">2022-06-29T09:26:00Z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