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8B94"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text/>
      </w:sdtPr>
      <w:sdtEndPr/>
      <w:sdtContent>
        <w:p w14:paraId="75A5875A" w14:textId="05E45588" w:rsidR="008A2B7E" w:rsidRPr="00453A11" w:rsidRDefault="00F418D4" w:rsidP="008A2B7E">
          <w:pPr>
            <w:rPr>
              <w:lang w:val="en-US"/>
            </w:rPr>
          </w:pPr>
          <w:proofErr w:type="spellStart"/>
          <w:r>
            <w:rPr>
              <w:lang w:val="en-US"/>
            </w:rPr>
            <w:t>Configuratieoverzicht</w:t>
          </w:r>
          <w:proofErr w:type="spellEnd"/>
          <w:r>
            <w:rPr>
              <w:lang w:val="en-US"/>
            </w:rPr>
            <w:t xml:space="preserve"> van </w:t>
          </w:r>
          <w:proofErr w:type="spellStart"/>
          <w:r>
            <w:rPr>
              <w:lang w:val="en-US"/>
            </w:rPr>
            <w:t>BackyardBBQ</w:t>
          </w:r>
          <w:proofErr w:type="spellEnd"/>
        </w:p>
      </w:sdtContent>
    </w:sdt>
    <w:p w14:paraId="6A4678AF" w14:textId="77777777" w:rsidR="008A2B7E" w:rsidRPr="000534B2" w:rsidRDefault="008A2B7E" w:rsidP="00AF55D5">
      <w:pPr>
        <w:pStyle w:val="Geenafstand"/>
        <w:tabs>
          <w:tab w:val="left" w:pos="1560"/>
        </w:tabs>
        <w:rPr>
          <w:lang w:val="en-US"/>
        </w:rPr>
      </w:pPr>
    </w:p>
    <w:p w14:paraId="2C90CE7B"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A4E16A8" w14:textId="77777777" w:rsidR="008A2B7E" w:rsidRPr="0093389B" w:rsidRDefault="008A2B7E" w:rsidP="008A2B7E">
      <w:pPr>
        <w:pStyle w:val="Kop1"/>
      </w:pPr>
      <w:bookmarkStart w:id="0" w:name="_Toc29288061"/>
      <w:r w:rsidRPr="0093389B">
        <w:lastRenderedPageBreak/>
        <w:t>Versiebeheer</w:t>
      </w:r>
      <w:bookmarkEnd w:id="0"/>
    </w:p>
    <w:p w14:paraId="30C7F9E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1CE8B6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CC0392" w14:textId="77777777" w:rsidR="008A2B7E" w:rsidRPr="0093389B" w:rsidRDefault="008A2B7E" w:rsidP="00AF55D5">
            <w:pPr>
              <w:pStyle w:val="Geenafstand"/>
            </w:pPr>
            <w:r w:rsidRPr="0093389B">
              <w:t>Datum</w:t>
            </w:r>
          </w:p>
        </w:tc>
        <w:tc>
          <w:tcPr>
            <w:tcW w:w="788" w:type="dxa"/>
          </w:tcPr>
          <w:p w14:paraId="67B19E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42ACE5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93B44E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74EA3D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BC717E8" w14:textId="68068223" w:rsidR="008A2B7E" w:rsidRPr="0093389B" w:rsidRDefault="00862E00" w:rsidP="00AF55D5">
            <w:pPr>
              <w:pStyle w:val="Geenafstand"/>
              <w:jc w:val="center"/>
              <w:rPr>
                <w:b w:val="0"/>
              </w:rPr>
            </w:pPr>
            <w:r>
              <w:rPr>
                <w:b w:val="0"/>
              </w:rPr>
              <w:t>19-04-2022</w:t>
            </w:r>
          </w:p>
        </w:tc>
        <w:tc>
          <w:tcPr>
            <w:tcW w:w="788" w:type="dxa"/>
          </w:tcPr>
          <w:p w14:paraId="5FECF42C" w14:textId="4F6A5E51" w:rsidR="008A2B7E" w:rsidRPr="0093389B" w:rsidRDefault="00862E0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0603479" w14:textId="1BD97EA6"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25C9BC6F" w14:textId="2DB9E155" w:rsidR="008A2B7E" w:rsidRPr="0093389B" w:rsidRDefault="00862E00"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9195A6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EEFA3A7" w14:textId="77777777" w:rsidR="008A2B7E" w:rsidRPr="0093389B" w:rsidRDefault="008A2B7E" w:rsidP="00862E00">
            <w:pPr>
              <w:pStyle w:val="Geenafstand"/>
              <w:rPr>
                <w:b w:val="0"/>
              </w:rPr>
            </w:pPr>
          </w:p>
        </w:tc>
        <w:tc>
          <w:tcPr>
            <w:tcW w:w="788" w:type="dxa"/>
          </w:tcPr>
          <w:p w14:paraId="3A661A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A22021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5B6990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DB171A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AE692D" w14:textId="77777777" w:rsidR="008A2B7E" w:rsidRPr="0093389B" w:rsidRDefault="008A2B7E" w:rsidP="00AF55D5">
            <w:pPr>
              <w:pStyle w:val="Geenafstand"/>
              <w:jc w:val="center"/>
              <w:rPr>
                <w:b w:val="0"/>
              </w:rPr>
            </w:pPr>
          </w:p>
        </w:tc>
        <w:tc>
          <w:tcPr>
            <w:tcW w:w="788" w:type="dxa"/>
          </w:tcPr>
          <w:p w14:paraId="7A05C6E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AAD5B5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7972D4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194AE9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B622AF3" w14:textId="77777777" w:rsidR="008A2B7E" w:rsidRPr="0093389B" w:rsidRDefault="008A2B7E" w:rsidP="00AF55D5">
            <w:pPr>
              <w:pStyle w:val="Geenafstand"/>
              <w:jc w:val="center"/>
              <w:rPr>
                <w:b w:val="0"/>
              </w:rPr>
            </w:pPr>
          </w:p>
        </w:tc>
        <w:tc>
          <w:tcPr>
            <w:tcW w:w="788" w:type="dxa"/>
          </w:tcPr>
          <w:p w14:paraId="20167BEE"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99D102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81BF4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FFB7501" w14:textId="77777777" w:rsidR="008A2B7E" w:rsidRPr="0093389B" w:rsidRDefault="008A2B7E" w:rsidP="008A2B7E">
      <w:pPr>
        <w:pStyle w:val="Geenafstand"/>
      </w:pPr>
    </w:p>
    <w:p w14:paraId="6CC49B80" w14:textId="77777777" w:rsidR="008A2B7E" w:rsidRPr="0093389B" w:rsidRDefault="008A2B7E">
      <w:r w:rsidRPr="0093389B">
        <w:br w:type="page"/>
      </w:r>
    </w:p>
    <w:p w14:paraId="4D8E6C52" w14:textId="77777777" w:rsidR="008A2B7E" w:rsidRPr="0093389B" w:rsidRDefault="008A2B7E" w:rsidP="008A2B7E">
      <w:pPr>
        <w:pStyle w:val="Header1inhoudsopave"/>
      </w:pPr>
      <w:r w:rsidRPr="0093389B">
        <w:lastRenderedPageBreak/>
        <w:t>Inhoudsopgave</w:t>
      </w:r>
    </w:p>
    <w:p w14:paraId="6BDE5223" w14:textId="77777777" w:rsidR="008A2B7E" w:rsidRPr="0093389B" w:rsidRDefault="008A2B7E" w:rsidP="008A2B7E">
      <w:pPr>
        <w:pStyle w:val="Geenafstand"/>
      </w:pPr>
    </w:p>
    <w:p w14:paraId="4B020C70"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28A40B1E" w14:textId="77777777" w:rsidR="001A6786" w:rsidRDefault="00A81E16">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84B3CFD" w14:textId="77777777" w:rsidR="001A6786" w:rsidRDefault="00A81E16">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96F8D81" w14:textId="77777777" w:rsidR="001A6786" w:rsidRDefault="00A81E16">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7944E4E" w14:textId="77777777" w:rsidR="001A6786" w:rsidRDefault="00A81E16">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F8CC1E7" w14:textId="77777777" w:rsidR="001A6786" w:rsidRDefault="00A81E16">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35F7A445" w14:textId="77777777" w:rsidR="001A6786" w:rsidRDefault="00A81E16">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7865AD60" w14:textId="77777777" w:rsidR="001A6786" w:rsidRDefault="00A81E16">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FB9328F" w14:textId="77777777" w:rsidR="008A2B7E" w:rsidRPr="0093389B" w:rsidRDefault="008A2B7E" w:rsidP="0015692D">
      <w:pPr>
        <w:pStyle w:val="Geenafstand"/>
      </w:pPr>
      <w:r w:rsidRPr="0093389B">
        <w:fldChar w:fldCharType="end"/>
      </w:r>
    </w:p>
    <w:p w14:paraId="2ED58D5D" w14:textId="77777777" w:rsidR="008A2B7E" w:rsidRPr="0093389B" w:rsidRDefault="008A2B7E" w:rsidP="0015692D">
      <w:pPr>
        <w:pStyle w:val="Geenafstand"/>
      </w:pPr>
      <w:r w:rsidRPr="0093389B">
        <w:br w:type="page"/>
      </w:r>
    </w:p>
    <w:p w14:paraId="519CF489" w14:textId="77777777" w:rsidR="0015692D" w:rsidRPr="0093389B" w:rsidRDefault="0015692D" w:rsidP="003A2EE7">
      <w:pPr>
        <w:pStyle w:val="Kop1"/>
      </w:pPr>
      <w:bookmarkStart w:id="1" w:name="_Toc29288062"/>
      <w:r w:rsidRPr="0093389B">
        <w:lastRenderedPageBreak/>
        <w:t>Inleiding</w:t>
      </w:r>
      <w:bookmarkEnd w:id="1"/>
    </w:p>
    <w:p w14:paraId="0D5E1E1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EB5F90D"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5620629B" w14:textId="77777777" w:rsidR="00741E0E" w:rsidRPr="0093389B" w:rsidRDefault="00741E0E" w:rsidP="00AF55D5">
      <w:pPr>
        <w:pStyle w:val="Kop2"/>
      </w:pPr>
      <w:bookmarkStart w:id="3" w:name="_Toc29288064"/>
      <w:r w:rsidRPr="0093389B">
        <w:t>Over het project en de opdrachtgever</w:t>
      </w:r>
      <w:bookmarkEnd w:id="3"/>
    </w:p>
    <w:p w14:paraId="74E8244E" w14:textId="77777777" w:rsidR="006D0DEB" w:rsidRPr="008473A6" w:rsidRDefault="006D0DEB" w:rsidP="006D0DEB">
      <w:r>
        <w:t xml:space="preserve">Vanuit school heb ik de opdracht gekregen van </w:t>
      </w:r>
      <w:proofErr w:type="spellStart"/>
      <w:r>
        <w:t>BackyardBBQ</w:t>
      </w:r>
      <w:proofErr w:type="spellEnd"/>
      <w:r>
        <w:t xml:space="preserve">, Dhr. P. </w:t>
      </w:r>
      <w:proofErr w:type="spellStart"/>
      <w:r>
        <w:t>Nocker</w:t>
      </w:r>
      <w:proofErr w:type="spellEnd"/>
      <w:r>
        <w:t xml:space="preserve"> zal mijn begeleider zijn. De website zal dienen om </w:t>
      </w:r>
      <w:proofErr w:type="spellStart"/>
      <w:r>
        <w:t>bbq’s</w:t>
      </w:r>
      <w:proofErr w:type="spellEnd"/>
      <w:r>
        <w:t xml:space="preserve"> te kunnen huren van </w:t>
      </w:r>
      <w:proofErr w:type="spellStart"/>
      <w:r>
        <w:t>BackyardBBQ</w:t>
      </w:r>
      <w:proofErr w:type="spellEnd"/>
      <w:r>
        <w:t>, door een website te maken zal alles automatische gaan zoals de klant wilde.</w:t>
      </w:r>
    </w:p>
    <w:p w14:paraId="774BC0B7" w14:textId="68EF9906" w:rsidR="0015692D" w:rsidRDefault="00FA72C0" w:rsidP="00C96DE4">
      <w:pPr>
        <w:pStyle w:val="Kop1"/>
      </w:pPr>
      <w:bookmarkStart w:id="4" w:name="_Toc29288065"/>
      <w:r w:rsidRPr="00FA72C0">
        <w:t>Softwarecomponenten</w:t>
      </w:r>
      <w:r w:rsidR="00C96DE4" w:rsidRPr="00FA72C0">
        <w:t xml:space="preserve"> ontwikkelomgeving</w:t>
      </w:r>
      <w:bookmarkEnd w:id="4"/>
    </w:p>
    <w:p w14:paraId="24C5042A" w14:textId="66C83BB8" w:rsidR="006D0DEB" w:rsidRPr="006D0DEB" w:rsidRDefault="006D0DEB" w:rsidP="006D0DEB">
      <w:r>
        <w:t xml:space="preserve">Nu zal ik een opsomming geven van de softwarecomponenten: </w:t>
      </w:r>
    </w:p>
    <w:p w14:paraId="2BB3F442" w14:textId="259EE270" w:rsidR="006D0DEB" w:rsidRDefault="006D0DEB" w:rsidP="006D0DEB">
      <w:pPr>
        <w:pStyle w:val="Lijstalinea"/>
        <w:numPr>
          <w:ilvl w:val="0"/>
          <w:numId w:val="2"/>
        </w:numPr>
      </w:pPr>
      <w:r>
        <w:t>Windows 10</w:t>
      </w:r>
    </w:p>
    <w:p w14:paraId="5B619A0F" w14:textId="378DB589" w:rsidR="006D0DEB" w:rsidRDefault="006D0DEB" w:rsidP="006D0DEB">
      <w:pPr>
        <w:pStyle w:val="Lijstalinea"/>
        <w:numPr>
          <w:ilvl w:val="0"/>
          <w:numId w:val="2"/>
        </w:numPr>
      </w:pPr>
      <w:r>
        <w:t>Visual Studio Code</w:t>
      </w:r>
    </w:p>
    <w:p w14:paraId="527A2CDF" w14:textId="57D850DA" w:rsidR="006D0DEB" w:rsidRDefault="006D0DEB" w:rsidP="006D0DEB">
      <w:pPr>
        <w:pStyle w:val="Lijstalinea"/>
        <w:numPr>
          <w:ilvl w:val="0"/>
          <w:numId w:val="2"/>
        </w:numPr>
      </w:pPr>
      <w:r>
        <w:t xml:space="preserve">Adobe </w:t>
      </w:r>
      <w:proofErr w:type="spellStart"/>
      <w:r>
        <w:t>Xd</w:t>
      </w:r>
      <w:proofErr w:type="spellEnd"/>
      <w:r>
        <w:t xml:space="preserve"> free</w:t>
      </w:r>
    </w:p>
    <w:p w14:paraId="20A2927D" w14:textId="596677EF" w:rsidR="006D0DEB" w:rsidRPr="006D0DEB" w:rsidRDefault="006D0DEB" w:rsidP="006D0DEB">
      <w:pPr>
        <w:pStyle w:val="Lijstalinea"/>
        <w:numPr>
          <w:ilvl w:val="0"/>
          <w:numId w:val="2"/>
        </w:numPr>
      </w:pPr>
      <w:r>
        <w:t>Officeproducten</w:t>
      </w:r>
    </w:p>
    <w:p w14:paraId="302D2CD5" w14:textId="77777777"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14:paraId="501DC710" w14:textId="3D57BA18" w:rsidR="00C96DE4" w:rsidRDefault="00FA72C0" w:rsidP="00C96DE4">
      <w:pPr>
        <w:pStyle w:val="Kop1"/>
      </w:pPr>
      <w:bookmarkStart w:id="5" w:name="_Toc29288066"/>
      <w:r w:rsidRPr="00FA72C0">
        <w:t>Hardwarecomponenten</w:t>
      </w:r>
      <w:r w:rsidR="00C96DE4" w:rsidRPr="00FA72C0">
        <w:t xml:space="preserve"> ontwikkelomgeving</w:t>
      </w:r>
      <w:bookmarkEnd w:id="5"/>
    </w:p>
    <w:p w14:paraId="15998F5B" w14:textId="675996F2" w:rsidR="006D0DEB" w:rsidRDefault="006D0DEB" w:rsidP="006D0DEB">
      <w:r>
        <w:t>Nu zal ik een opsomming geven van de hardwarecomponent:</w:t>
      </w:r>
    </w:p>
    <w:p w14:paraId="7300AAA9" w14:textId="1EF6BFE4" w:rsidR="006D0DEB" w:rsidRDefault="006D0DEB" w:rsidP="006D0DEB">
      <w:pPr>
        <w:pStyle w:val="Lijstalinea"/>
        <w:numPr>
          <w:ilvl w:val="0"/>
          <w:numId w:val="2"/>
        </w:numPr>
      </w:pPr>
      <w:r>
        <w:t>Laptop</w:t>
      </w:r>
    </w:p>
    <w:p w14:paraId="7B2C419A" w14:textId="3E81237F" w:rsidR="006D0DEB" w:rsidRPr="006D0DEB" w:rsidRDefault="006D0DEB" w:rsidP="006D0DEB">
      <w:pPr>
        <w:pStyle w:val="Lijstalinea"/>
        <w:numPr>
          <w:ilvl w:val="0"/>
          <w:numId w:val="2"/>
        </w:numPr>
      </w:pPr>
      <w:r>
        <w:t>Thuis computer</w:t>
      </w:r>
    </w:p>
    <w:p w14:paraId="0F13DD51" w14:textId="681EC447" w:rsidR="00C96DE4" w:rsidRDefault="00C96DE4" w:rsidP="00C96DE4">
      <w:pPr>
        <w:pStyle w:val="Kop1"/>
      </w:pPr>
      <w:bookmarkStart w:id="6" w:name="_Toc29288067"/>
      <w:r w:rsidRPr="00FA72C0">
        <w:t>Testen ontwikkelomgeving</w:t>
      </w:r>
      <w:bookmarkEnd w:id="6"/>
    </w:p>
    <w:p w14:paraId="7F5CC4CF" w14:textId="13BCEF9B" w:rsidR="002B748F" w:rsidRPr="002B748F" w:rsidRDefault="002B748F" w:rsidP="002B748F">
      <w:r>
        <w:t xml:space="preserve">Ik werk met Visual studio code om de website mee te bouwen en de database tool die ik gebruik om verbinding te maken met </w:t>
      </w:r>
      <w:proofErr w:type="spellStart"/>
      <w:r>
        <w:t>my</w:t>
      </w:r>
      <w:proofErr w:type="spellEnd"/>
      <w:r>
        <w:t xml:space="preserve"> Postgres database is </w:t>
      </w:r>
      <w:proofErr w:type="spellStart"/>
      <w:r>
        <w:t>heidiSQL</w:t>
      </w:r>
      <w:proofErr w:type="spellEnd"/>
      <w:r>
        <w:t xml:space="preserve">. De documentatie wordt gemaakt in word en </w:t>
      </w:r>
      <w:proofErr w:type="spellStart"/>
      <w:r>
        <w:t>excel</w:t>
      </w:r>
      <w:proofErr w:type="spellEnd"/>
      <w:r>
        <w:t>.</w:t>
      </w:r>
    </w:p>
    <w:p w14:paraId="095E3434" w14:textId="5240D3F7" w:rsidR="00C96DE4" w:rsidRDefault="00C96DE4" w:rsidP="00C96DE4">
      <w:pPr>
        <w:pStyle w:val="Kop1"/>
      </w:pPr>
      <w:bookmarkStart w:id="7" w:name="_Toc29288068"/>
      <w:r w:rsidRPr="008914E1">
        <w:t>Instellingen en wijzigingen</w:t>
      </w:r>
      <w:bookmarkEnd w:id="7"/>
    </w:p>
    <w:p w14:paraId="1C108F96" w14:textId="31F258D9" w:rsidR="002B748F" w:rsidRPr="002B748F" w:rsidRDefault="00D854E8" w:rsidP="002B748F">
      <w:r>
        <w:t xml:space="preserve">Zelf gebruik ik de standard installatie van Visual studio, natuurlijk moeten er in </w:t>
      </w:r>
      <w:proofErr w:type="spellStart"/>
      <w:r>
        <w:t>Symfony</w:t>
      </w:r>
      <w:proofErr w:type="spellEnd"/>
      <w:r>
        <w:t xml:space="preserve"> wel aanpassingen gemaakt worden aan het .ENV bestand. Dit verteld aan </w:t>
      </w:r>
      <w:proofErr w:type="spellStart"/>
      <w:r>
        <w:t>Symfony</w:t>
      </w:r>
      <w:proofErr w:type="spellEnd"/>
      <w:r>
        <w:t xml:space="preserve"> de default variabel zoals database connectie.</w:t>
      </w:r>
    </w:p>
    <w:p w14:paraId="2E22F2C3" w14:textId="41186BA2"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FBEE" w14:textId="77777777" w:rsidR="00A81E16" w:rsidRDefault="00A81E16" w:rsidP="008A2B7E">
      <w:pPr>
        <w:spacing w:after="0" w:line="240" w:lineRule="auto"/>
      </w:pPr>
      <w:r>
        <w:separator/>
      </w:r>
    </w:p>
  </w:endnote>
  <w:endnote w:type="continuationSeparator" w:id="0">
    <w:p w14:paraId="3670D7D7" w14:textId="77777777" w:rsidR="00A81E16" w:rsidRDefault="00A81E1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15AD" w14:textId="77777777" w:rsidR="002E14F6" w:rsidRPr="00862E00"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05507D46" wp14:editId="7BE28E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766DFB"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8422"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862E00">
          <w:instrText xml:space="preserve"> PAGE   \* MERGEFORMAT </w:instrText>
        </w:r>
        <w:r w:rsidR="002E14F6">
          <w:fldChar w:fldCharType="separate"/>
        </w:r>
        <w:r w:rsidR="002E14F6" w:rsidRPr="00862E00">
          <w:t>2</w:t>
        </w:r>
        <w:r w:rsidR="002E14F6">
          <w:rPr>
            <w:noProof/>
          </w:rPr>
          <w:fldChar w:fldCharType="end"/>
        </w:r>
      </w:sdtContent>
    </w:sdt>
    <w:r w:rsidR="002E14F6" w:rsidRPr="00862E00">
      <w:rPr>
        <w:noProof/>
      </w:rPr>
      <w:tab/>
    </w:r>
    <w:r w:rsidR="002E14F6" w:rsidRPr="00862E00">
      <w:t>Configuratie overzicht (</w:t>
    </w:r>
    <w:r w:rsidR="002E14F6">
      <w:fldChar w:fldCharType="begin"/>
    </w:r>
    <w:r w:rsidR="002E14F6" w:rsidRPr="00862E00">
      <w:instrText xml:space="preserve"> REF Versienummer \h </w:instrText>
    </w:r>
    <w:r w:rsidR="002E14F6">
      <w:fldChar w:fldCharType="separate"/>
    </w:r>
    <w:r w:rsidR="00CA4DA8">
      <w:rPr>
        <w:b/>
        <w:bCs/>
      </w:rPr>
      <w:t>Fout! Verwijzingsbron niet gevonden.</w:t>
    </w:r>
    <w:r w:rsidR="002E14F6">
      <w:fldChar w:fldCharType="end"/>
    </w:r>
    <w:r w:rsidR="002E14F6" w:rsidRPr="00862E0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6A1F" w14:textId="77777777" w:rsidR="000F2784" w:rsidRPr="000C4410" w:rsidRDefault="00A81E16"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E2E6"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3D7F5EBE" wp14:editId="5A6262D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09244E"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2EC28FA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EB02B"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3A2E" w14:textId="77777777" w:rsidR="00A81E16" w:rsidRDefault="00A81E16" w:rsidP="008A2B7E">
      <w:pPr>
        <w:spacing w:after="0" w:line="240" w:lineRule="auto"/>
      </w:pPr>
      <w:r>
        <w:separator/>
      </w:r>
    </w:p>
  </w:footnote>
  <w:footnote w:type="continuationSeparator" w:id="0">
    <w:p w14:paraId="1510F415" w14:textId="77777777" w:rsidR="00A81E16" w:rsidRDefault="00A81E1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65A2"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74AD"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3AD6A9" wp14:editId="5949F533">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C76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C2D90"/>
    <w:multiLevelType w:val="hybridMultilevel"/>
    <w:tmpl w:val="2326DED6"/>
    <w:lvl w:ilvl="0" w:tplc="EFD6A02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51683732">
    <w:abstractNumId w:val="1"/>
  </w:num>
  <w:num w:numId="2" w16cid:durableId="104132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B748F"/>
    <w:rsid w:val="002C6CA9"/>
    <w:rsid w:val="002E14F6"/>
    <w:rsid w:val="00303DFB"/>
    <w:rsid w:val="003801CD"/>
    <w:rsid w:val="00382452"/>
    <w:rsid w:val="003A2EE7"/>
    <w:rsid w:val="003D0335"/>
    <w:rsid w:val="003D74EA"/>
    <w:rsid w:val="003E1D29"/>
    <w:rsid w:val="00436361"/>
    <w:rsid w:val="00453A11"/>
    <w:rsid w:val="00453B73"/>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D0DEB"/>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62E0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81E16"/>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34EA2"/>
    <w:rsid w:val="00C54405"/>
    <w:rsid w:val="00C6710D"/>
    <w:rsid w:val="00C73B29"/>
    <w:rsid w:val="00C752A2"/>
    <w:rsid w:val="00C852B8"/>
    <w:rsid w:val="00C96DE4"/>
    <w:rsid w:val="00CA4DA8"/>
    <w:rsid w:val="00CB6670"/>
    <w:rsid w:val="00CD31D4"/>
    <w:rsid w:val="00D73541"/>
    <w:rsid w:val="00D73DBF"/>
    <w:rsid w:val="00D84A64"/>
    <w:rsid w:val="00D854E8"/>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18D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36B9"/>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6D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C5C30"/>
    <w:rsid w:val="00252326"/>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0FE391-80BE-49A4-894F-FC6F3F3D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54</TotalTime>
  <Pages>4</Pages>
  <Words>407</Words>
  <Characters>2239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12</cp:revision>
  <cp:lastPrinted>2018-09-01T10:46:00Z</cp:lastPrinted>
  <dcterms:created xsi:type="dcterms:W3CDTF">2019-10-03T07:20:00Z</dcterms:created>
  <dcterms:modified xsi:type="dcterms:W3CDTF">2022-06-14T07:28:00Z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