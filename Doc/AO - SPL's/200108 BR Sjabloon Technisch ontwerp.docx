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48511" w14:textId="77777777" w:rsidR="00453A11" w:rsidRPr="00453A11" w:rsidRDefault="004A03CA" w:rsidP="00453A11">
      <w:pPr>
        <w:pStyle w:val="Titel"/>
        <w:rPr>
          <w:lang w:val="en-US"/>
        </w:rPr>
      </w:pPr>
      <w:r w:rsidRPr="00C34CCE">
        <w:rPr>
          <w:lang w:val="en-US"/>
        </w:rPr>
        <w:t>Technisch ontwerp</w:t>
      </w:r>
    </w:p>
    <w:sdt>
      <w:sdtPr>
        <w:rPr>
          <w:lang w:val="en-US"/>
        </w:rPr>
        <w:alias w:val="Projectnaam"/>
        <w:tag w:val="Projectnaam"/>
        <w:id w:val="-914392091"/>
        <w:placeholder>
          <w:docPart w:val="A762E2BA3DB74FC193A313C00884C111"/>
        </w:placeholder>
        <w:showingPlcHdr/>
        <w:text/>
      </w:sdtPr>
      <w:sdtEndPr/>
      <w:sdtContent>
        <w:p w14:paraId="5B51D85B"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D20C78" w14:paraId="39B4590F" w14:textId="77777777" w:rsidTr="008A3E77">
        <w:tc>
          <w:tcPr>
            <w:tcW w:w="1601" w:type="dxa"/>
          </w:tcPr>
          <w:p w14:paraId="6DE60C93" w14:textId="77777777" w:rsidR="004E1C8F" w:rsidRPr="004E1C8F" w:rsidRDefault="004E1C8F" w:rsidP="004E1C8F">
            <w:pPr>
              <w:pStyle w:val="Geenafstand"/>
              <w:rPr>
                <w:lang w:val="en-US"/>
              </w:rPr>
            </w:pPr>
            <w:r w:rsidRPr="004E1C8F">
              <w:rPr>
                <w:lang w:val="en-US"/>
              </w:rPr>
              <w:t>Versienummer:</w:t>
            </w:r>
          </w:p>
        </w:tc>
        <w:bookmarkStart w:id="0" w:name="Versienummer"/>
        <w:tc>
          <w:tcPr>
            <w:tcW w:w="4536" w:type="dxa"/>
          </w:tcPr>
          <w:p w14:paraId="2D7D445C" w14:textId="77777777" w:rsidR="004E1C8F" w:rsidRPr="004E1C8F" w:rsidRDefault="00A51D7A" w:rsidP="004E1C8F">
            <w:pPr>
              <w:pStyle w:val="Geenafstand"/>
              <w:rPr>
                <w:lang w:val="en-US"/>
              </w:rPr>
            </w:pPr>
            <w:sdt>
              <w:sdtPr>
                <w:alias w:val="Versienummer"/>
                <w:tag w:val="Version"/>
                <w:id w:val="-193926220"/>
                <w:placeholder>
                  <w:docPart w:val="9CE3BF81BBD844B88EF031D16CA1B3B8"/>
                </w:placeholder>
                <w:showingPlcHdr/>
                <w:text/>
              </w:sdtPr>
              <w:sdtEndPr/>
              <w:sdtContent>
                <w:r w:rsidR="004E1C8F" w:rsidRPr="004E1C8F">
                  <w:rPr>
                    <w:rStyle w:val="Tekstvantijdelijkeaanduiding"/>
                    <w:lang w:val="en-US"/>
                  </w:rPr>
                  <w:t>Click or tap here to enter text.</w:t>
                </w:r>
              </w:sdtContent>
            </w:sdt>
            <w:bookmarkEnd w:id="0"/>
          </w:p>
        </w:tc>
      </w:tr>
      <w:tr w:rsidR="004E1C8F" w:rsidRPr="00D20C78"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77777777" w:rsidR="004E1C8F" w:rsidRPr="004E1C8F" w:rsidRDefault="00A51D7A" w:rsidP="004E1C8F">
            <w:pPr>
              <w:pStyle w:val="Geenafstand"/>
              <w:rPr>
                <w:lang w:val="en-US"/>
              </w:rPr>
            </w:pPr>
            <w:sdt>
              <w:sdtPr>
                <w:alias w:val="Naam van de auteur"/>
                <w:tag w:val="Authors"/>
                <w:id w:val="1931920483"/>
                <w:placeholder>
                  <w:docPart w:val="8A407C9A52564211A84314AF1094FFDC"/>
                </w:placeholder>
                <w:showingPlcHdr/>
                <w:text/>
              </w:sdtPr>
              <w:sdtEndPr/>
              <w:sdtContent>
                <w:r w:rsidR="004E1C8F" w:rsidRPr="004E1C8F">
                  <w:rPr>
                    <w:rStyle w:val="Tekstvantijdelijkeaanduiding"/>
                    <w:lang w:val="en-US"/>
                  </w:rPr>
                  <w:t>Click or tap here to enter text.</w:t>
                </w:r>
              </w:sdtContent>
            </w:sdt>
            <w:bookmarkEnd w:id="1"/>
          </w:p>
        </w:tc>
      </w:tr>
      <w:tr w:rsidR="004E1C8F" w:rsidRPr="00D20C78"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77777777" w:rsidR="004E1C8F" w:rsidRPr="000534B2" w:rsidRDefault="00A51D7A" w:rsidP="004E1C8F">
            <w:pPr>
              <w:pStyle w:val="Geenafstand"/>
              <w:rPr>
                <w:lang w:val="en-US"/>
              </w:rPr>
            </w:pPr>
            <w:sdt>
              <w:sdtPr>
                <w:alias w:val="Datum"/>
                <w:tag w:val="Date"/>
                <w:id w:val="-1127611690"/>
                <w:placeholder>
                  <w:docPart w:val="2A4B36B357C24AC8B6332195E6A8E46B"/>
                </w:placeholder>
                <w:showingPlcHdr/>
                <w:text/>
              </w:sdtPr>
              <w:sdtEndPr/>
              <w:sdtContent>
                <w:r w:rsidR="004E1C8F" w:rsidRPr="004E1C8F">
                  <w:rPr>
                    <w:rStyle w:val="Tekstvantijdelijkeaanduiding"/>
                    <w:lang w:val="en-US"/>
                  </w:rPr>
                  <w:t>Click or tap here to enter text.</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77777777" w:rsidR="008A2B7E" w:rsidRPr="0093389B" w:rsidRDefault="00B843E3" w:rsidP="00AF55D5">
            <w:pPr>
              <w:pStyle w:val="Geenafstand"/>
              <w:jc w:val="center"/>
              <w:rPr>
                <w:b w:val="0"/>
              </w:rPr>
            </w:pPr>
            <w:r w:rsidRPr="0093389B">
              <w:rPr>
                <w:b w:val="0"/>
              </w:rPr>
              <w:t>yyyy-mm-dd</w:t>
            </w:r>
          </w:p>
        </w:tc>
        <w:tc>
          <w:tcPr>
            <w:tcW w:w="788" w:type="dxa"/>
          </w:tcPr>
          <w:p w14:paraId="5DA86B3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962" w:type="dxa"/>
          </w:tcPr>
          <w:p w14:paraId="2124F5E5"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A51D7A">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02B5B73C" w14:textId="57F43A89" w:rsidR="0060261D" w:rsidRDefault="00A51D7A">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10431FD6" w14:textId="50EF3185" w:rsidR="0060261D" w:rsidRDefault="00A51D7A">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7A292092" w14:textId="2877CC06" w:rsidR="0060261D" w:rsidRDefault="00A51D7A">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16D36AFE" w14:textId="46DBE195" w:rsidR="0060261D" w:rsidRDefault="00A51D7A">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Pr>
            <w:noProof/>
            <w:webHidden/>
          </w:rPr>
          <w:t>5</w:t>
        </w:r>
        <w:r w:rsidR="0060261D">
          <w:rPr>
            <w:noProof/>
            <w:webHidden/>
          </w:rPr>
          <w:fldChar w:fldCharType="end"/>
        </w:r>
      </w:hyperlink>
    </w:p>
    <w:p w14:paraId="47BC3FC1" w14:textId="08428B9E" w:rsidR="0060261D" w:rsidRDefault="00A51D7A">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Pr>
            <w:noProof/>
            <w:webHidden/>
          </w:rPr>
          <w:t>5</w:t>
        </w:r>
        <w:r w:rsidR="0060261D">
          <w:rPr>
            <w:noProof/>
            <w:webHidden/>
          </w:rPr>
          <w:fldChar w:fldCharType="end"/>
        </w:r>
      </w:hyperlink>
    </w:p>
    <w:p w14:paraId="1BE6B2C5" w14:textId="1459B05E" w:rsidR="0060261D" w:rsidRDefault="00A51D7A">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Pr>
            <w:noProof/>
            <w:webHidden/>
          </w:rPr>
          <w:t>6</w:t>
        </w:r>
        <w:r w:rsidR="0060261D">
          <w:rPr>
            <w:noProof/>
            <w:webHidden/>
          </w:rPr>
          <w:fldChar w:fldCharType="end"/>
        </w:r>
      </w:hyperlink>
    </w:p>
    <w:p w14:paraId="7C64F95E" w14:textId="6A094506" w:rsidR="0060261D" w:rsidRDefault="00A51D7A">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Pr>
            <w:noProof/>
            <w:webHidden/>
          </w:rPr>
          <w:t>6</w:t>
        </w:r>
        <w:r w:rsidR="0060261D">
          <w:rPr>
            <w:noProof/>
            <w:webHidden/>
          </w:rPr>
          <w:fldChar w:fldCharType="end"/>
        </w:r>
      </w:hyperlink>
    </w:p>
    <w:p w14:paraId="48BF8821" w14:textId="72ECC11F" w:rsidR="0060261D" w:rsidRDefault="00A51D7A">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bookmarkStart w:id="3" w:name="_GoBack"/>
        <w:bookmarkEnd w:id="3"/>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Pr>
            <w:noProof/>
            <w:webHidden/>
          </w:rPr>
          <w:t>7</w:t>
        </w:r>
        <w:r w:rsidR="0060261D">
          <w:rPr>
            <w:noProof/>
            <w:webHidden/>
          </w:rPr>
          <w:fldChar w:fldCharType="end"/>
        </w:r>
      </w:hyperlink>
    </w:p>
    <w:p w14:paraId="76D632ED" w14:textId="40BA900B" w:rsidR="0060261D" w:rsidRDefault="00A51D7A">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Pr>
            <w:noProof/>
            <w:webHidden/>
          </w:rPr>
          <w:t>7</w:t>
        </w:r>
        <w:r w:rsidR="0060261D">
          <w:rPr>
            <w:noProof/>
            <w:webHidden/>
          </w:rPr>
          <w:fldChar w:fldCharType="end"/>
        </w:r>
      </w:hyperlink>
    </w:p>
    <w:p w14:paraId="126C9F3E" w14:textId="26A2C454" w:rsidR="0060261D" w:rsidRDefault="00A51D7A">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Pr>
            <w:noProof/>
            <w:webHidden/>
          </w:rPr>
          <w:t>8</w:t>
        </w:r>
        <w:r w:rsidR="0060261D">
          <w:rPr>
            <w:noProof/>
            <w:webHidden/>
          </w:rPr>
          <w:fldChar w:fldCharType="end"/>
        </w:r>
      </w:hyperlink>
    </w:p>
    <w:p w14:paraId="6C25CBC9" w14:textId="1FD64E61" w:rsidR="0060261D" w:rsidRDefault="00A51D7A">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4" w:name="_Toc29287043"/>
      <w:r w:rsidRPr="0093389B">
        <w:lastRenderedPageBreak/>
        <w:t>Inleiding</w:t>
      </w:r>
      <w:bookmarkEnd w:id="4"/>
    </w:p>
    <w:p w14:paraId="52D3E41D" w14:textId="77777777" w:rsidR="00A50A4E" w:rsidRPr="0093389B" w:rsidRDefault="00C27281" w:rsidP="00C27281">
      <w:pPr>
        <w:pStyle w:val="Kop2"/>
      </w:pPr>
      <w:bookmarkStart w:id="5" w:name="_Toc29287044"/>
      <w:r w:rsidRPr="0093389B">
        <w:t xml:space="preserve">Over </w:t>
      </w:r>
      <w:r w:rsidR="007739E7" w:rsidRPr="0093389B">
        <w:t xml:space="preserve">dit </w:t>
      </w:r>
      <w:r w:rsidRPr="0093389B">
        <w:t>document</w:t>
      </w:r>
      <w:bookmarkEnd w:id="5"/>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6" w:name="_Toc29287045"/>
      <w:r w:rsidRPr="0093389B">
        <w:t>Over het project en de opdrachtgever</w:t>
      </w:r>
      <w:bookmarkEnd w:id="6"/>
    </w:p>
    <w:p w14:paraId="4B2333DD" w14:textId="77777777" w:rsidR="00154473" w:rsidRDefault="008A3E77" w:rsidP="0050054C">
      <w:pPr>
        <w:pStyle w:val="SPLinfo"/>
      </w:pPr>
      <w:r>
        <w:t>In deze paragraaf</w:t>
      </w:r>
      <w:r w:rsidR="0060261D">
        <w:t xml:space="preserve"> wordt</w:t>
      </w:r>
      <w: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70181">
        <w:t>wil op</w:t>
      </w:r>
      <w:r>
        <w:t>lossen.</w:t>
      </w:r>
    </w:p>
    <w:p w14:paraId="208979CE" w14:textId="77777777" w:rsidR="00B41910" w:rsidRDefault="0040580E" w:rsidP="00911EB1">
      <w:pPr>
        <w:pStyle w:val="Kop1"/>
      </w:pPr>
      <w:bookmarkStart w:id="7" w:name="_Toc29287046"/>
      <w:r>
        <w:t>Applicatie componenten</w:t>
      </w:r>
      <w:bookmarkEnd w:id="7"/>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3AD2620" w:rsidR="0040580E" w:rsidRDefault="00D20C78" w:rsidP="008A3E77">
      <w:pPr>
        <w:pStyle w:val="SPLinfo"/>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5F0">
        <w:t>Voorbeeld</w:t>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8" w:name="_Toc29287047"/>
      <w:r>
        <w:lastRenderedPageBreak/>
        <w:t>Application flow</w:t>
      </w:r>
      <w:bookmarkEnd w:id="8"/>
    </w:p>
    <w:p w14:paraId="5219857D" w14:textId="77777777" w:rsidR="00D20C78" w:rsidRDefault="00CF6003" w:rsidP="008A3E77">
      <w:pPr>
        <w:pStyle w:val="SPLinfo"/>
      </w:pPr>
      <w:r>
        <w:t xml:space="preserve">In dit hoofdstuk wordt </w:t>
      </w:r>
      <w:r w:rsidR="00DB3AE6">
        <w:t>per functie de application flow schematisch weergegeven en</w:t>
      </w:r>
      <w:r w:rsidR="008A3E77">
        <w:t xml:space="preserve"> eventueel</w:t>
      </w:r>
      <w:r w:rsidR="00DB3AE6">
        <w:t xml:space="preserve"> toegelicht.</w:t>
      </w:r>
      <w:r w:rsidR="008A3E77">
        <w:t xml:space="preserve"> </w:t>
      </w:r>
    </w:p>
    <w:p w14:paraId="3822FBFB" w14:textId="77777777" w:rsidR="008A3E77" w:rsidRDefault="0060261D" w:rsidP="008A3E77">
      <w:pPr>
        <w:pStyle w:val="SPLinfo"/>
      </w:pPr>
      <w:r>
        <w:t>Voorbeeld</w:t>
      </w:r>
    </w:p>
    <w:p w14:paraId="3129916B" w14:textId="77777777" w:rsidR="00DB3AE6" w:rsidRDefault="00CF6003" w:rsidP="00D20C78">
      <w:pPr>
        <w:pStyle w:val="Kop2"/>
      </w:pPr>
      <w:bookmarkStart w:id="9" w:name="_Toc29287048"/>
      <w:r>
        <w:t xml:space="preserve">Functie: </w:t>
      </w:r>
      <w:r w:rsidR="0040580E">
        <w:t>Login</w:t>
      </w:r>
      <w:r w:rsidR="008A3E77">
        <w:rPr>
          <w:noProof/>
          <w:lang w:eastAsia="nl-NL"/>
        </w:rPr>
        <w:drawing>
          <wp:anchor distT="0" distB="0" distL="114300" distR="114300" simplePos="0" relativeHeight="251684864" behindDoc="0" locked="0" layoutInCell="1" allowOverlap="1" wp14:anchorId="166481B6" wp14:editId="28D0E14F">
            <wp:simplePos x="0" y="0"/>
            <wp:positionH relativeFrom="margin">
              <wp:align>center</wp:align>
            </wp:positionH>
            <wp:positionV relativeFrom="paragraph">
              <wp:posOffset>14605</wp:posOffset>
            </wp:positionV>
            <wp:extent cx="5082365" cy="4572000"/>
            <wp:effectExtent l="0" t="0" r="0" b="0"/>
            <wp:wrapNone/>
            <wp:docPr id="12" name="Picture 12"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36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E77">
        <w:rPr>
          <w:noProof/>
          <w:lang w:eastAsia="nl-NL"/>
        </w:rPr>
        <w:drawing>
          <wp:anchor distT="0" distB="0" distL="114300" distR="114300" simplePos="0" relativeHeight="251683840" behindDoc="0" locked="0" layoutInCell="1" allowOverlap="1" wp14:anchorId="70606465" wp14:editId="3CF86895">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10" w:name="_Toc29287049"/>
      <w:r>
        <w:lastRenderedPageBreak/>
        <w:t>A</w:t>
      </w:r>
      <w:r w:rsidRPr="00FD5DB1">
        <w:t>ctivit</w:t>
      </w:r>
      <w:r w:rsidR="00911EB1">
        <w:t>y diagrams</w:t>
      </w:r>
      <w:bookmarkEnd w:id="10"/>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1" w:name="_Toc29287050"/>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1"/>
    </w:p>
    <w:p w14:paraId="6D6D2CCC" w14:textId="77777777" w:rsidR="0050054C" w:rsidRPr="0050054C" w:rsidRDefault="0050054C" w:rsidP="0050054C"/>
    <w:p w14:paraId="105C7344" w14:textId="77777777"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12" w:name="_Toc29287051"/>
      <w:r>
        <w:lastRenderedPageBreak/>
        <w:t>User Interface Design</w:t>
      </w:r>
      <w:bookmarkEnd w:id="12"/>
    </w:p>
    <w:p w14:paraId="390A3DBF" w14:textId="77777777" w:rsidR="0015692D" w:rsidRDefault="002E56B3" w:rsidP="0050054C">
      <w:pPr>
        <w:pStyle w:val="SPLinfo"/>
      </w:pPr>
      <w:r>
        <w:t>In het functioneel ontwerp zijn van alle schermen wireframes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13" w:name="_Toc29287052"/>
      <w:r>
        <w:t>Scherm: Login</w:t>
      </w:r>
      <w:bookmarkEnd w:id="13"/>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14" w:name="_Toc29287053"/>
      <w:r>
        <w:lastRenderedPageBreak/>
        <w:t>Data</w:t>
      </w:r>
      <w:r w:rsidR="00766273">
        <w:t>(</w:t>
      </w:r>
      <w:r>
        <w:t>base</w:t>
      </w:r>
      <w:r w:rsidR="00766273">
        <w:t>)</w:t>
      </w:r>
      <w:r>
        <w:t xml:space="preserve"> structuur</w:t>
      </w:r>
      <w:bookmarkEnd w:id="14"/>
    </w:p>
    <w:p w14:paraId="3548D14F" w14:textId="77777777" w:rsidR="0050054C" w:rsidRDefault="0033497A" w:rsidP="0050054C">
      <w:pPr>
        <w:pStyle w:val="SPLinfo"/>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foreign keys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5" w:name="_Toc29287054"/>
      <w:r w:rsidRPr="0093389B">
        <w:lastRenderedPageBreak/>
        <w:t>Akkoord opdrachtgever</w:t>
      </w:r>
      <w:bookmarkEnd w:id="15"/>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9C2A6" w14:textId="77777777" w:rsidR="00BE1B9A" w:rsidRDefault="00BE1B9A" w:rsidP="008A2B7E">
      <w:pPr>
        <w:spacing w:after="0" w:line="240" w:lineRule="auto"/>
      </w:pPr>
      <w:r>
        <w:separator/>
      </w:r>
    </w:p>
  </w:endnote>
  <w:endnote w:type="continuationSeparator" w:id="0">
    <w:p w14:paraId="2693D339" w14:textId="77777777" w:rsidR="00BE1B9A" w:rsidRDefault="00BE1B9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0B840" w14:textId="09B604A3" w:rsidR="008A2B7E" w:rsidRPr="00154798" w:rsidRDefault="00A51D7A"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A5D7D" w14:textId="77777777" w:rsidR="00BE1B9A" w:rsidRDefault="00BE1B9A" w:rsidP="008A2B7E">
      <w:pPr>
        <w:spacing w:after="0" w:line="240" w:lineRule="auto"/>
      </w:pPr>
      <w:r>
        <w:separator/>
      </w:r>
    </w:p>
  </w:footnote>
  <w:footnote w:type="continuationSeparator" w:id="0">
    <w:p w14:paraId="1D26AF0E" w14:textId="77777777" w:rsidR="00BE1B9A" w:rsidRDefault="00BE1B9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9A"/>
    <w:rsid w:val="000170CE"/>
    <w:rsid w:val="0004495B"/>
    <w:rsid w:val="000521F3"/>
    <w:rsid w:val="000534B2"/>
    <w:rsid w:val="00054F7C"/>
    <w:rsid w:val="000D522C"/>
    <w:rsid w:val="0010454A"/>
    <w:rsid w:val="0012351B"/>
    <w:rsid w:val="00141556"/>
    <w:rsid w:val="001502A4"/>
    <w:rsid w:val="00154473"/>
    <w:rsid w:val="00154798"/>
    <w:rsid w:val="0015692D"/>
    <w:rsid w:val="001A79BC"/>
    <w:rsid w:val="001C5E44"/>
    <w:rsid w:val="001E45D8"/>
    <w:rsid w:val="001F5C1B"/>
    <w:rsid w:val="001F6ADA"/>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351D7"/>
    <w:rsid w:val="006642D3"/>
    <w:rsid w:val="00664B01"/>
    <w:rsid w:val="006675A6"/>
    <w:rsid w:val="006924DE"/>
    <w:rsid w:val="0069447D"/>
    <w:rsid w:val="006A2A88"/>
    <w:rsid w:val="006F365B"/>
    <w:rsid w:val="00704456"/>
    <w:rsid w:val="0071476C"/>
    <w:rsid w:val="00736085"/>
    <w:rsid w:val="007408C1"/>
    <w:rsid w:val="00741E0E"/>
    <w:rsid w:val="0076561E"/>
    <w:rsid w:val="007657B8"/>
    <w:rsid w:val="00766273"/>
    <w:rsid w:val="007739E7"/>
    <w:rsid w:val="00775F86"/>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C0040"/>
    <w:rsid w:val="00AD0A54"/>
    <w:rsid w:val="00AE23A0"/>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54405"/>
    <w:rsid w:val="00C6710D"/>
    <w:rsid w:val="00C73B29"/>
    <w:rsid w:val="00C852B8"/>
    <w:rsid w:val="00CD31D4"/>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9A"/>
    <w:rsid w:val="001C214B"/>
    <w:rsid w:val="00326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D9CC-AC04-4BC8-AEFB-4DE108547132}"/>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documentManagement/types"/>
    <ds:schemaRef ds:uri="http://schemas.openxmlformats.org/package/2006/metadata/core-propertie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10</TotalTime>
  <Pages>9</Pages>
  <Words>548</Words>
  <Characters>3019</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6</cp:revision>
  <cp:lastPrinted>2018-09-01T10:46:00Z</cp:lastPrinted>
  <dcterms:created xsi:type="dcterms:W3CDTF">2019-10-03T07:19:00Z</dcterms:created>
  <dcterms:modified xsi:type="dcterms:W3CDTF">2020-01-08T09:04:00Z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