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BB13" w14:textId="77777777" w:rsidR="00453A11" w:rsidRPr="001D1362" w:rsidRDefault="001D1362" w:rsidP="00EE40B7">
      <w:pPr>
        <w:pStyle w:val="Titel"/>
        <w:tabs>
          <w:tab w:val="left" w:pos="7228"/>
        </w:tabs>
        <w:rPr>
          <w:lang w:val="en-GB"/>
        </w:rPr>
      </w:pPr>
      <w:r w:rsidRPr="001D1362">
        <w:rPr>
          <w:lang w:val="en-GB"/>
        </w:rPr>
        <w:t>E</w:t>
      </w:r>
      <w:r>
        <w:rPr>
          <w:lang w:val="en-GB"/>
        </w:rPr>
        <w:t xml:space="preserve">valuatie </w:t>
      </w:r>
    </w:p>
    <w:sdt>
      <w:sdtPr>
        <w:rPr>
          <w:lang w:val="en-US"/>
        </w:rPr>
        <w:alias w:val="Projectnaam"/>
        <w:tag w:val="Projectnaam"/>
        <w:id w:val="-914392091"/>
        <w:placeholder>
          <w:docPart w:val="A39930D4CA714886ABA1D127555748ED"/>
        </w:placeholder>
        <w:text/>
      </w:sdtPr>
      <w:sdtEndPr/>
      <w:sdtContent>
        <w:p w14:paraId="362389B1" w14:textId="07D30BD0" w:rsidR="008A2B7E" w:rsidRPr="00453A11" w:rsidRDefault="00A6029A" w:rsidP="008A2B7E">
          <w:pPr>
            <w:rPr>
              <w:lang w:val="en-US"/>
            </w:rPr>
          </w:pPr>
          <w:r>
            <w:rPr>
              <w:lang w:val="en-US"/>
            </w:rPr>
            <w:t>Evaluatie van BackyardBBQ</w:t>
          </w:r>
        </w:p>
      </w:sdtContent>
    </w:sdt>
    <w:p w14:paraId="0C661136" w14:textId="77777777" w:rsidR="008A2B7E" w:rsidRPr="00453A11" w:rsidRDefault="008A2B7E" w:rsidP="008A2B7E">
      <w:pPr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221143" w:rsidRPr="00990EEE" w14:paraId="4090BF5E" w14:textId="77777777" w:rsidTr="001831B9">
        <w:tc>
          <w:tcPr>
            <w:tcW w:w="1601" w:type="dxa"/>
          </w:tcPr>
          <w:p w14:paraId="42AF0A27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r w:rsidRPr="00221143">
              <w:rPr>
                <w:lang w:val="en-US"/>
              </w:rPr>
              <w:t>Versienummer:</w:t>
            </w:r>
          </w:p>
        </w:tc>
        <w:bookmarkStart w:id="0" w:name="Versienummer"/>
        <w:tc>
          <w:tcPr>
            <w:tcW w:w="4536" w:type="dxa"/>
          </w:tcPr>
          <w:p w14:paraId="50254339" w14:textId="06AEAA8F" w:rsidR="00221143" w:rsidRPr="00221143" w:rsidRDefault="00B57D62" w:rsidP="00336A7E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FE2BEC1C8ABA48E395FF5907F6F0054F"/>
                </w:placeholder>
                <w:text/>
              </w:sdtPr>
              <w:sdtEndPr/>
              <w:sdtContent>
                <w:r w:rsidR="00E54175">
                  <w:t>1.0</w:t>
                </w:r>
              </w:sdtContent>
            </w:sdt>
            <w:bookmarkEnd w:id="0"/>
          </w:p>
        </w:tc>
      </w:tr>
      <w:tr w:rsidR="00221143" w:rsidRPr="00990EEE" w14:paraId="781E3FAC" w14:textId="77777777" w:rsidTr="001831B9">
        <w:tc>
          <w:tcPr>
            <w:tcW w:w="1601" w:type="dxa"/>
          </w:tcPr>
          <w:p w14:paraId="0C0A54F0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r w:rsidRPr="00221143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3694239" w14:textId="32AA5D50" w:rsidR="00221143" w:rsidRPr="00221143" w:rsidRDefault="00B57D62" w:rsidP="00336A7E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13058D9DDAC047EABAC2789749C3461E"/>
                </w:placeholder>
                <w:text/>
              </w:sdtPr>
              <w:sdtEndPr/>
              <w:sdtContent>
                <w:r w:rsidR="00E54175">
                  <w:t>Ricardo</w:t>
                </w:r>
              </w:sdtContent>
            </w:sdt>
            <w:bookmarkEnd w:id="1"/>
          </w:p>
        </w:tc>
      </w:tr>
      <w:tr w:rsidR="00221143" w:rsidRPr="00990EEE" w14:paraId="173B208A" w14:textId="77777777" w:rsidTr="001831B9">
        <w:tc>
          <w:tcPr>
            <w:tcW w:w="1601" w:type="dxa"/>
          </w:tcPr>
          <w:p w14:paraId="3B7DA7D0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r w:rsidRPr="00221143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E9BB9FE" w14:textId="72D931B2" w:rsidR="00221143" w:rsidRPr="000534B2" w:rsidRDefault="00B57D62" w:rsidP="00336A7E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DE4BEF6EE4C04A6BB10C0B8DCBF990A8"/>
                </w:placeholder>
                <w:text/>
              </w:sdtPr>
              <w:sdtEndPr/>
              <w:sdtContent>
                <w:r w:rsidR="00E54175">
                  <w:t>19/04/2022</w:t>
                </w:r>
              </w:sdtContent>
            </w:sdt>
          </w:p>
        </w:tc>
      </w:tr>
    </w:tbl>
    <w:p w14:paraId="525C0AC0" w14:textId="77777777" w:rsidR="00A963BC" w:rsidRPr="00AD5369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D5369">
        <w:rPr>
          <w:lang w:val="en-US"/>
        </w:rPr>
        <w:br w:type="page"/>
      </w:r>
    </w:p>
    <w:p w14:paraId="30153F91" w14:textId="77777777" w:rsidR="008A2B7E" w:rsidRPr="0093389B" w:rsidRDefault="008A2B7E" w:rsidP="008A2B7E">
      <w:pPr>
        <w:pStyle w:val="Kop1"/>
      </w:pPr>
      <w:bookmarkStart w:id="2" w:name="_Toc29287952"/>
      <w:r w:rsidRPr="0093389B">
        <w:lastRenderedPageBreak/>
        <w:t>Versiebeheer</w:t>
      </w:r>
      <w:bookmarkEnd w:id="2"/>
    </w:p>
    <w:p w14:paraId="3A347305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537"/>
        <w:gridCol w:w="5764"/>
      </w:tblGrid>
      <w:tr w:rsidR="008A2B7E" w:rsidRPr="0093389B" w14:paraId="0F73DBD3" w14:textId="77777777" w:rsidTr="00552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92D5C63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2C3E0614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537" w:type="dxa"/>
          </w:tcPr>
          <w:p w14:paraId="627BE503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764" w:type="dxa"/>
          </w:tcPr>
          <w:p w14:paraId="460D8353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2BF1BF9C" w14:textId="77777777" w:rsidTr="0055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AC4EADE" w14:textId="17BFB990" w:rsidR="008A2B7E" w:rsidRPr="0093389B" w:rsidRDefault="00990EEE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19/04/2022</w:t>
            </w:r>
          </w:p>
        </w:tc>
        <w:tc>
          <w:tcPr>
            <w:tcW w:w="788" w:type="dxa"/>
          </w:tcPr>
          <w:p w14:paraId="1F732FDA" w14:textId="585094A5" w:rsidR="008A2B7E" w:rsidRPr="0093389B" w:rsidRDefault="00990EE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37" w:type="dxa"/>
          </w:tcPr>
          <w:p w14:paraId="20FF7293" w14:textId="4B350590" w:rsidR="008A2B7E" w:rsidRPr="0093389B" w:rsidRDefault="00990EE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Ricardo</w:t>
            </w:r>
          </w:p>
        </w:tc>
        <w:tc>
          <w:tcPr>
            <w:tcW w:w="5764" w:type="dxa"/>
          </w:tcPr>
          <w:p w14:paraId="02DB239C" w14:textId="78C684F5" w:rsidR="008A2B7E" w:rsidRPr="0093389B" w:rsidRDefault="00990EE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Aangemaakt.</w:t>
            </w:r>
          </w:p>
        </w:tc>
      </w:tr>
      <w:tr w:rsidR="008A2B7E" w:rsidRPr="0093389B" w14:paraId="1AC5B1A0" w14:textId="77777777" w:rsidTr="0055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4509664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52A67F8D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58781C90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4" w:type="dxa"/>
          </w:tcPr>
          <w:p w14:paraId="12ECA013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67DDD1FF" w14:textId="77777777" w:rsidTr="0055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D3C0DDC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3EC7661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51864FB0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4" w:type="dxa"/>
          </w:tcPr>
          <w:p w14:paraId="28ABF4DF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5922E882" w14:textId="77777777" w:rsidTr="0055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3CE0C50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52BB2963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712F8A03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4" w:type="dxa"/>
          </w:tcPr>
          <w:p w14:paraId="47CE8721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3EB62B" w14:textId="77777777" w:rsidR="008A2B7E" w:rsidRPr="0093389B" w:rsidRDefault="008A2B7E" w:rsidP="008A2B7E">
      <w:pPr>
        <w:pStyle w:val="Geenafstand"/>
      </w:pPr>
    </w:p>
    <w:p w14:paraId="1FDF5B87" w14:textId="77777777" w:rsidR="008A2B7E" w:rsidRPr="0093389B" w:rsidRDefault="008A2B7E">
      <w:r w:rsidRPr="0093389B">
        <w:br w:type="page"/>
      </w:r>
    </w:p>
    <w:p w14:paraId="56C6FD98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2AFB88DC" w14:textId="77777777" w:rsidR="008A2B7E" w:rsidRPr="0093389B" w:rsidRDefault="008A2B7E" w:rsidP="008A2B7E">
      <w:pPr>
        <w:pStyle w:val="Geenafstand"/>
      </w:pPr>
    </w:p>
    <w:p w14:paraId="0EBE3532" w14:textId="77777777" w:rsidR="005B6691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29287952" w:history="1">
        <w:r w:rsidR="005B6691" w:rsidRPr="000313CF">
          <w:rPr>
            <w:rStyle w:val="Hyperlink"/>
            <w:noProof/>
          </w:rPr>
          <w:t>Versiebeheer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_Toc29287952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2</w:t>
        </w:r>
        <w:r w:rsidR="005B6691">
          <w:rPr>
            <w:noProof/>
            <w:webHidden/>
          </w:rPr>
          <w:fldChar w:fldCharType="end"/>
        </w:r>
      </w:hyperlink>
    </w:p>
    <w:p w14:paraId="320B6767" w14:textId="77777777" w:rsidR="005B6691" w:rsidRDefault="00B57D6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953" w:history="1">
        <w:r w:rsidR="005B6691" w:rsidRPr="000313CF">
          <w:rPr>
            <w:rStyle w:val="Hyperlink"/>
            <w:noProof/>
          </w:rPr>
          <w:t>Inleiding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_Toc29287953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4</w:t>
        </w:r>
        <w:r w:rsidR="005B6691">
          <w:rPr>
            <w:noProof/>
            <w:webHidden/>
          </w:rPr>
          <w:fldChar w:fldCharType="end"/>
        </w:r>
      </w:hyperlink>
    </w:p>
    <w:p w14:paraId="7A8AA2A5" w14:textId="77777777" w:rsidR="005B6691" w:rsidRDefault="00B57D62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954" w:history="1">
        <w:r w:rsidR="005B6691" w:rsidRPr="000313CF">
          <w:rPr>
            <w:rStyle w:val="Hyperlink"/>
            <w:noProof/>
          </w:rPr>
          <w:t>Over dit document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_Toc29287954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4</w:t>
        </w:r>
        <w:r w:rsidR="005B6691">
          <w:rPr>
            <w:noProof/>
            <w:webHidden/>
          </w:rPr>
          <w:fldChar w:fldCharType="end"/>
        </w:r>
      </w:hyperlink>
    </w:p>
    <w:p w14:paraId="338E980B" w14:textId="77777777" w:rsidR="005B6691" w:rsidRDefault="00B57D62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955" w:history="1">
        <w:r w:rsidR="005B6691" w:rsidRPr="000313CF">
          <w:rPr>
            <w:rStyle w:val="Hyperlink"/>
            <w:noProof/>
          </w:rPr>
          <w:t>Over het project en de opdrachtgever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_Toc29287955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4</w:t>
        </w:r>
        <w:r w:rsidR="005B6691">
          <w:rPr>
            <w:noProof/>
            <w:webHidden/>
          </w:rPr>
          <w:fldChar w:fldCharType="end"/>
        </w:r>
      </w:hyperlink>
    </w:p>
    <w:p w14:paraId="006B9A78" w14:textId="77777777" w:rsidR="005B6691" w:rsidRDefault="00B57D6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956" w:history="1">
        <w:r w:rsidR="005B6691" w:rsidRPr="000313CF">
          <w:rPr>
            <w:rStyle w:val="Hyperlink"/>
            <w:noProof/>
          </w:rPr>
          <w:t>Reflectie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_Toc29287956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4</w:t>
        </w:r>
        <w:r w:rsidR="005B6691">
          <w:rPr>
            <w:noProof/>
            <w:webHidden/>
          </w:rPr>
          <w:fldChar w:fldCharType="end"/>
        </w:r>
      </w:hyperlink>
    </w:p>
    <w:p w14:paraId="3B11911C" w14:textId="77777777" w:rsidR="005B6691" w:rsidRDefault="00B57D62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957" w:history="1">
        <w:r w:rsidR="005B6691" w:rsidRPr="000313CF">
          <w:rPr>
            <w:rStyle w:val="Hyperlink"/>
            <w:noProof/>
          </w:rPr>
          <w:t>Product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_Toc29287957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4</w:t>
        </w:r>
        <w:r w:rsidR="005B6691">
          <w:rPr>
            <w:noProof/>
            <w:webHidden/>
          </w:rPr>
          <w:fldChar w:fldCharType="end"/>
        </w:r>
      </w:hyperlink>
    </w:p>
    <w:p w14:paraId="2BF8BCC3" w14:textId="77777777" w:rsidR="005B6691" w:rsidRDefault="00B57D62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958" w:history="1">
        <w:r w:rsidR="005B6691" w:rsidRPr="000313CF">
          <w:rPr>
            <w:rStyle w:val="Hyperlink"/>
            <w:noProof/>
          </w:rPr>
          <w:t>Proces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_Toc29287958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4</w:t>
        </w:r>
        <w:r w:rsidR="005B6691">
          <w:rPr>
            <w:noProof/>
            <w:webHidden/>
          </w:rPr>
          <w:fldChar w:fldCharType="end"/>
        </w:r>
      </w:hyperlink>
    </w:p>
    <w:p w14:paraId="006E3EC3" w14:textId="77777777" w:rsidR="005B6691" w:rsidRDefault="00B57D62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959" w:history="1">
        <w:r w:rsidR="005B6691" w:rsidRPr="000313CF">
          <w:rPr>
            <w:rStyle w:val="Hyperlink"/>
            <w:noProof/>
          </w:rPr>
          <w:t>Zelfreflectie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_Toc29287959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4</w:t>
        </w:r>
        <w:r w:rsidR="005B6691">
          <w:rPr>
            <w:noProof/>
            <w:webHidden/>
          </w:rPr>
          <w:fldChar w:fldCharType="end"/>
        </w:r>
      </w:hyperlink>
    </w:p>
    <w:p w14:paraId="206A81FA" w14:textId="77777777" w:rsidR="008A2B7E" w:rsidRPr="0093389B" w:rsidRDefault="008A2B7E" w:rsidP="0015692D">
      <w:pPr>
        <w:pStyle w:val="Geenafstand"/>
      </w:pPr>
      <w:r w:rsidRPr="0093389B">
        <w:fldChar w:fldCharType="end"/>
      </w:r>
    </w:p>
    <w:p w14:paraId="31092412" w14:textId="77777777" w:rsidR="008A2B7E" w:rsidRPr="0093389B" w:rsidRDefault="008A2B7E" w:rsidP="0015692D">
      <w:pPr>
        <w:pStyle w:val="Geenafstand"/>
      </w:pPr>
    </w:p>
    <w:p w14:paraId="46B99A1F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595A75B5" w14:textId="77777777" w:rsidR="0015692D" w:rsidRPr="0093389B" w:rsidRDefault="0015692D" w:rsidP="003A2EE7">
      <w:pPr>
        <w:pStyle w:val="Kop1"/>
      </w:pPr>
      <w:bookmarkStart w:id="3" w:name="_Toc29287953"/>
      <w:r w:rsidRPr="0093389B">
        <w:lastRenderedPageBreak/>
        <w:t>Inleiding</w:t>
      </w:r>
      <w:bookmarkEnd w:id="3"/>
    </w:p>
    <w:p w14:paraId="7E628C33" w14:textId="77777777" w:rsidR="00A50A4E" w:rsidRPr="0093389B" w:rsidRDefault="00C27281" w:rsidP="00C27281">
      <w:pPr>
        <w:pStyle w:val="Kop2"/>
      </w:pPr>
      <w:bookmarkStart w:id="4" w:name="_Toc29287954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25A96C80" w14:textId="77777777" w:rsidR="00C27281" w:rsidRPr="0093389B" w:rsidRDefault="001831B9" w:rsidP="00382452">
      <w:r>
        <w:t xml:space="preserve">Dit document is opgesteld </w:t>
      </w:r>
      <w:r w:rsidR="00B600EF">
        <w:t>als</w:t>
      </w:r>
      <w:r>
        <w:t xml:space="preserve"> evaluatie</w:t>
      </w:r>
      <w:r w:rsidR="00B600EF">
        <w:t>verslag</w:t>
      </w:r>
      <w:r>
        <w:t xml:space="preserve"> over het proces van oplever</w:t>
      </w:r>
      <w:r w:rsidR="007916AA">
        <w:t>i</w:t>
      </w:r>
      <w:r>
        <w:t>n</w:t>
      </w:r>
      <w:r w:rsidR="007916AA">
        <w:t>g</w:t>
      </w:r>
      <w:r>
        <w:t xml:space="preserve"> van het product</w:t>
      </w:r>
      <w:r w:rsidR="007916AA">
        <w:t xml:space="preserve"> én over het product zelf</w:t>
      </w:r>
      <w:r>
        <w:t>. Dit document geeft een beeld van hoe betrokkenen</w:t>
      </w:r>
      <w:r w:rsidR="005B6691">
        <w:t xml:space="preserve"> (</w:t>
      </w:r>
      <w:r w:rsidR="007916AA">
        <w:t>projectlei</w:t>
      </w:r>
      <w:r w:rsidR="005B6691">
        <w:t>der, opdrachtgever en kandidaat)</w:t>
      </w:r>
      <w:r w:rsidR="007916AA">
        <w:t xml:space="preserve"> denken over de goede en minder goede aspecten van de oplevering. </w:t>
      </w:r>
      <w:r w:rsidR="00B600EF">
        <w:t>Ook</w:t>
      </w:r>
      <w:r w:rsidR="007916AA">
        <w:t xml:space="preserve"> is een </w:t>
      </w:r>
      <w:r w:rsidR="00B600EF">
        <w:t xml:space="preserve">onderdeel </w:t>
      </w:r>
      <w:r w:rsidR="007916AA">
        <w:t>zelfreflectie opgenomen.</w:t>
      </w:r>
    </w:p>
    <w:p w14:paraId="6FB43A99" w14:textId="7C5750DB" w:rsidR="00741E0E" w:rsidRDefault="00741E0E" w:rsidP="00AF55D5">
      <w:pPr>
        <w:pStyle w:val="Kop2"/>
      </w:pPr>
      <w:bookmarkStart w:id="5" w:name="_Toc29287955"/>
      <w:r w:rsidRPr="0093389B">
        <w:t>Over het project en de opdrachtgever</w:t>
      </w:r>
      <w:bookmarkEnd w:id="5"/>
    </w:p>
    <w:p w14:paraId="3CC5E4C2" w14:textId="67AB9035" w:rsidR="008473A6" w:rsidRPr="008473A6" w:rsidRDefault="008473A6" w:rsidP="008473A6">
      <w:r>
        <w:t>Vanuit school heb ik de opdracht gekregen van BackyardBBQ, Dhr. P. Nocker zal mijn begeleider zijn</w:t>
      </w:r>
      <w:r w:rsidR="005A2FBA">
        <w:t>. De website zal dienen om bbq’s te kunnen huren van BackyardBBQ, door een website te maken zal alles automatische gaan zoals de klant wilde.</w:t>
      </w:r>
    </w:p>
    <w:p w14:paraId="50F9AA65" w14:textId="77777777" w:rsidR="0015692D" w:rsidRDefault="001D1362" w:rsidP="001D1362">
      <w:pPr>
        <w:pStyle w:val="Kop1"/>
      </w:pPr>
      <w:bookmarkStart w:id="6" w:name="_Toc29287956"/>
      <w:r>
        <w:t>Reflectie</w:t>
      </w:r>
      <w:bookmarkEnd w:id="6"/>
    </w:p>
    <w:p w14:paraId="150ACF05" w14:textId="77777777" w:rsidR="007916AA" w:rsidRPr="007916AA" w:rsidRDefault="007916AA" w:rsidP="007916AA">
      <w:pPr>
        <w:pStyle w:val="SPLinfo"/>
      </w:pPr>
      <w:r>
        <w:t xml:space="preserve">In dit hoofdstuk wordt beschreven hoe de </w:t>
      </w:r>
      <w:r w:rsidR="001C2D94">
        <w:t>betrokkenen</w:t>
      </w:r>
      <w:r>
        <w:t xml:space="preserve"> denken over het handelen van de kandidaat.</w:t>
      </w:r>
    </w:p>
    <w:p w14:paraId="5AB49CA0" w14:textId="77777777" w:rsidR="001D1362" w:rsidRDefault="001D1362" w:rsidP="001D1362">
      <w:pPr>
        <w:pStyle w:val="Kop2"/>
      </w:pPr>
      <w:bookmarkStart w:id="7" w:name="_Toc29287957"/>
      <w:r>
        <w:t>Product</w:t>
      </w:r>
      <w:bookmarkEnd w:id="7"/>
    </w:p>
    <w:p w14:paraId="5DE98D99" w14:textId="77777777" w:rsidR="001D1362" w:rsidRPr="001D1362" w:rsidRDefault="007916AA" w:rsidP="007916AA">
      <w:pPr>
        <w:pStyle w:val="SPLinfo"/>
      </w:pPr>
      <w:r>
        <w:t>In deze paragraaf wordt beschreven wat de betrokkenen vinden van</w:t>
      </w:r>
      <w:r w:rsidR="001C2D94">
        <w:t xml:space="preserve"> de kwaliteit van</w:t>
      </w:r>
      <w:r>
        <w:t xml:space="preserve"> het opgeleverde product.</w:t>
      </w:r>
    </w:p>
    <w:p w14:paraId="63EA20DD" w14:textId="77777777" w:rsidR="001D1362" w:rsidRDefault="001D1362" w:rsidP="001D1362">
      <w:pPr>
        <w:pStyle w:val="Kop2"/>
      </w:pPr>
      <w:bookmarkStart w:id="8" w:name="_Toc29287958"/>
      <w:r>
        <w:t>Proces</w:t>
      </w:r>
      <w:bookmarkEnd w:id="8"/>
    </w:p>
    <w:p w14:paraId="27FBA8E9" w14:textId="77777777" w:rsidR="001D1362" w:rsidRPr="001D1362" w:rsidRDefault="007916AA" w:rsidP="007916AA">
      <w:pPr>
        <w:pStyle w:val="SPLinfo"/>
      </w:pPr>
      <w:r>
        <w:t>In deze paragraaf wordt beschreven wat de betrokkenen vonden van de manier waarop het opgeleverde product is gepresenteerd en hoe de kandidaat heeft gehandeld tijdens de oplevering.</w:t>
      </w:r>
    </w:p>
    <w:p w14:paraId="7C8BB853" w14:textId="77777777" w:rsidR="001D1362" w:rsidRDefault="001D1362" w:rsidP="001D1362">
      <w:pPr>
        <w:pStyle w:val="Kop2"/>
      </w:pPr>
      <w:bookmarkStart w:id="9" w:name="_Toc29287959"/>
      <w:r>
        <w:t>Zelfreflectie</w:t>
      </w:r>
      <w:bookmarkEnd w:id="9"/>
    </w:p>
    <w:p w14:paraId="172B4583" w14:textId="77777777" w:rsidR="001D1362" w:rsidRPr="001D1362" w:rsidRDefault="007916AA" w:rsidP="007916AA">
      <w:pPr>
        <w:pStyle w:val="SPLinfo"/>
      </w:pPr>
      <w:r>
        <w:t xml:space="preserve">In deze paragraaf wordt beschreven wat de kandidaat vindt van de kwaliteit van het opgeleverde product en van zijn </w:t>
      </w:r>
      <w:r w:rsidR="005B6691">
        <w:t xml:space="preserve">eigen </w:t>
      </w:r>
      <w:r>
        <w:t xml:space="preserve">handelen tijdens de oplevering. Hierbij wordt aangegeven wat de </w:t>
      </w:r>
      <w:r w:rsidR="00B600EF">
        <w:t xml:space="preserve">pluspunten en wat de </w:t>
      </w:r>
      <w:r>
        <w:t>leerpunten zijn.</w:t>
      </w:r>
    </w:p>
    <w:p w14:paraId="721661B8" w14:textId="77777777" w:rsidR="0015692D" w:rsidRPr="0093389B" w:rsidRDefault="0015692D" w:rsidP="0015692D">
      <w:pPr>
        <w:pStyle w:val="Geenafstand"/>
      </w:pPr>
    </w:p>
    <w:sectPr w:rsidR="0015692D" w:rsidRPr="0093389B" w:rsidSect="001831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4033" w14:textId="77777777" w:rsidR="00B57D62" w:rsidRDefault="00B57D62" w:rsidP="008A2B7E">
      <w:pPr>
        <w:spacing w:after="0" w:line="240" w:lineRule="auto"/>
      </w:pPr>
      <w:r>
        <w:separator/>
      </w:r>
    </w:p>
  </w:endnote>
  <w:endnote w:type="continuationSeparator" w:id="0">
    <w:p w14:paraId="793C63FD" w14:textId="77777777" w:rsidR="00B57D62" w:rsidRDefault="00B57D62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7D32" w14:textId="77777777" w:rsidR="00E719ED" w:rsidRDefault="00E719E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5B81" w14:textId="77777777" w:rsidR="008A2B7E" w:rsidRPr="00E719ED" w:rsidRDefault="00B57D62" w:rsidP="00E719ED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E719ED" w:rsidRPr="000C4410">
          <w:rPr>
            <w:sz w:val="16"/>
            <w:szCs w:val="16"/>
          </w:rPr>
          <w:t>© Stichting Praktijkleren</w:t>
        </w:r>
        <w:r w:rsidR="00E719ED" w:rsidRPr="000C4410">
          <w:rPr>
            <w:sz w:val="16"/>
            <w:szCs w:val="16"/>
          </w:rPr>
          <w:tab/>
        </w:r>
        <w:r w:rsidR="00E719ED">
          <w:rPr>
            <w:sz w:val="16"/>
            <w:szCs w:val="16"/>
          </w:rPr>
          <w:t>Evaluatie</w:t>
        </w:r>
        <w:r w:rsidR="00E719ED" w:rsidRPr="000C4410">
          <w:rPr>
            <w:sz w:val="16"/>
            <w:szCs w:val="16"/>
          </w:rPr>
          <w:tab/>
        </w:r>
        <w:r w:rsidR="00E719ED" w:rsidRPr="000C4410">
          <w:rPr>
            <w:sz w:val="16"/>
            <w:szCs w:val="16"/>
          </w:rPr>
          <w:tab/>
          <w:t>AMO_AO16</w:t>
        </w:r>
        <w:r w:rsidR="00E719ED" w:rsidRPr="000C4410">
          <w:rPr>
            <w:sz w:val="16"/>
            <w:szCs w:val="16"/>
          </w:rPr>
          <w:noBreakHyphen/>
          <w:t>PvB_B1</w:t>
        </w:r>
        <w:r w:rsidR="00E719ED" w:rsidRPr="000C4410">
          <w:rPr>
            <w:sz w:val="16"/>
            <w:szCs w:val="16"/>
          </w:rPr>
          <w:noBreakHyphen/>
          <w:t>K1_1V1</w:t>
        </w:r>
        <w:r w:rsidR="00E719ED" w:rsidRPr="000C4410">
          <w:rPr>
            <w:sz w:val="16"/>
            <w:szCs w:val="16"/>
          </w:rPr>
          <w:tab/>
        </w:r>
        <w:r w:rsidR="00E719ED" w:rsidRPr="000C4410">
          <w:rPr>
            <w:bCs/>
            <w:sz w:val="16"/>
            <w:szCs w:val="16"/>
          </w:rPr>
          <w:fldChar w:fldCharType="begin"/>
        </w:r>
        <w:r w:rsidR="00E719ED" w:rsidRPr="000C4410">
          <w:rPr>
            <w:bCs/>
            <w:sz w:val="16"/>
            <w:szCs w:val="16"/>
          </w:rPr>
          <w:instrText>PAGE</w:instrText>
        </w:r>
        <w:r w:rsidR="00E719ED" w:rsidRPr="000C4410">
          <w:rPr>
            <w:bCs/>
            <w:sz w:val="16"/>
            <w:szCs w:val="16"/>
          </w:rPr>
          <w:fldChar w:fldCharType="separate"/>
        </w:r>
        <w:r w:rsidR="001B30F8">
          <w:rPr>
            <w:bCs/>
            <w:noProof/>
            <w:sz w:val="16"/>
            <w:szCs w:val="16"/>
          </w:rPr>
          <w:t>3</w:t>
        </w:r>
        <w:r w:rsidR="00E719ED" w:rsidRPr="000C4410">
          <w:rPr>
            <w:bCs/>
            <w:sz w:val="16"/>
            <w:szCs w:val="16"/>
          </w:rPr>
          <w:fldChar w:fldCharType="end"/>
        </w:r>
        <w:r w:rsidR="00E719ED" w:rsidRPr="000C4410">
          <w:rPr>
            <w:sz w:val="16"/>
            <w:szCs w:val="16"/>
          </w:rPr>
          <w:t>/</w:t>
        </w:r>
        <w:r w:rsidR="00E719ED" w:rsidRPr="000C4410">
          <w:rPr>
            <w:bCs/>
            <w:sz w:val="16"/>
            <w:szCs w:val="16"/>
          </w:rPr>
          <w:fldChar w:fldCharType="begin"/>
        </w:r>
        <w:r w:rsidR="00E719ED" w:rsidRPr="000C4410">
          <w:rPr>
            <w:bCs/>
            <w:sz w:val="16"/>
            <w:szCs w:val="16"/>
          </w:rPr>
          <w:instrText>NUMPAGES</w:instrText>
        </w:r>
        <w:r w:rsidR="00E719ED" w:rsidRPr="000C4410">
          <w:rPr>
            <w:bCs/>
            <w:sz w:val="16"/>
            <w:szCs w:val="16"/>
          </w:rPr>
          <w:fldChar w:fldCharType="separate"/>
        </w:r>
        <w:r w:rsidR="001B30F8">
          <w:rPr>
            <w:bCs/>
            <w:noProof/>
            <w:sz w:val="16"/>
            <w:szCs w:val="16"/>
          </w:rPr>
          <w:t>4</w:t>
        </w:r>
        <w:r w:rsidR="00E719ED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24D9C" w14:textId="77777777" w:rsidR="00E01469" w:rsidRDefault="00D4723C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0A66BA6" wp14:editId="6B7CAA4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9E3480" w14:textId="77777777" w:rsidR="00D4723C" w:rsidRPr="00D4723C" w:rsidRDefault="00D4723C" w:rsidP="00D4723C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252C01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5850D4F6" w14:textId="77777777" w:rsidR="00D4723C" w:rsidRPr="00D4723C" w:rsidRDefault="00D4723C" w:rsidP="00D4723C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5A64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X5Qi0mAgAAKgQAAA4AAAAAAAAAAAAAAAAALgIAAGRycy9l&#10;Mm9Eb2MueG1sUEsBAi0AFAAGAAgAAAAhAIj7LiLiAAAACwEAAA8AAAAAAAAAAAAAAAAAgAQAAGRy&#10;cy9kb3ducmV2LnhtbFBLBQYAAAAABAAEAPMAAACPBQAAAAA=&#10;" stroked="f">
              <v:textbox>
                <w:txbxContent>
                  <w:p w:rsidR="00D4723C" w:rsidRPr="00D4723C" w:rsidRDefault="00D4723C" w:rsidP="00D4723C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252C01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:rsidR="00D4723C" w:rsidRPr="00D4723C" w:rsidRDefault="00D4723C" w:rsidP="00D4723C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EA63" w14:textId="77777777" w:rsidR="00B57D62" w:rsidRDefault="00B57D62" w:rsidP="008A2B7E">
      <w:pPr>
        <w:spacing w:after="0" w:line="240" w:lineRule="auto"/>
      </w:pPr>
      <w:r>
        <w:separator/>
      </w:r>
    </w:p>
  </w:footnote>
  <w:footnote w:type="continuationSeparator" w:id="0">
    <w:p w14:paraId="41B9EBEB" w14:textId="77777777" w:rsidR="00B57D62" w:rsidRDefault="00B57D62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37537" w14:textId="77777777" w:rsidR="00E719ED" w:rsidRDefault="00E719E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3442" w14:textId="77777777" w:rsidR="00B11207" w:rsidRPr="001831B9" w:rsidRDefault="001831B9" w:rsidP="001831B9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0C8B1C2A" wp14:editId="4FC43A65">
          <wp:simplePos x="0" y="0"/>
          <wp:positionH relativeFrom="margin">
            <wp:posOffset>3543300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7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1E7B" w14:textId="77777777" w:rsidR="001831B9" w:rsidRDefault="001831B9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5408" behindDoc="0" locked="0" layoutInCell="1" allowOverlap="1" wp14:anchorId="360104F1" wp14:editId="602759A1">
          <wp:simplePos x="0" y="0"/>
          <wp:positionH relativeFrom="margin">
            <wp:posOffset>3552825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30E8D"/>
    <w:multiLevelType w:val="hybridMultilevel"/>
    <w:tmpl w:val="F9B08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1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C01"/>
    <w:rsid w:val="000170CE"/>
    <w:rsid w:val="0004495B"/>
    <w:rsid w:val="000521F3"/>
    <w:rsid w:val="000534B2"/>
    <w:rsid w:val="00054F7C"/>
    <w:rsid w:val="000719E6"/>
    <w:rsid w:val="000C1E55"/>
    <w:rsid w:val="0010454A"/>
    <w:rsid w:val="0012351B"/>
    <w:rsid w:val="00146890"/>
    <w:rsid w:val="001502A4"/>
    <w:rsid w:val="0015692D"/>
    <w:rsid w:val="001831B9"/>
    <w:rsid w:val="001A79BC"/>
    <w:rsid w:val="001B30F8"/>
    <w:rsid w:val="001C2D94"/>
    <w:rsid w:val="001C5E44"/>
    <w:rsid w:val="001D1362"/>
    <w:rsid w:val="001E45D8"/>
    <w:rsid w:val="002149D5"/>
    <w:rsid w:val="00221143"/>
    <w:rsid w:val="00252C01"/>
    <w:rsid w:val="00287F7B"/>
    <w:rsid w:val="002C6CA9"/>
    <w:rsid w:val="00336A7E"/>
    <w:rsid w:val="00382452"/>
    <w:rsid w:val="003A2EE7"/>
    <w:rsid w:val="003D0335"/>
    <w:rsid w:val="003D74EA"/>
    <w:rsid w:val="003E1D29"/>
    <w:rsid w:val="00402590"/>
    <w:rsid w:val="00436361"/>
    <w:rsid w:val="00453A11"/>
    <w:rsid w:val="004617F6"/>
    <w:rsid w:val="00464DA2"/>
    <w:rsid w:val="0046597C"/>
    <w:rsid w:val="004669F7"/>
    <w:rsid w:val="00467C2A"/>
    <w:rsid w:val="00491D11"/>
    <w:rsid w:val="004D1F25"/>
    <w:rsid w:val="00530F5B"/>
    <w:rsid w:val="005522ED"/>
    <w:rsid w:val="00577C71"/>
    <w:rsid w:val="0058383B"/>
    <w:rsid w:val="005A2FBA"/>
    <w:rsid w:val="005A66D9"/>
    <w:rsid w:val="005B6691"/>
    <w:rsid w:val="005D0910"/>
    <w:rsid w:val="006351D7"/>
    <w:rsid w:val="006642D3"/>
    <w:rsid w:val="00664B01"/>
    <w:rsid w:val="006924DE"/>
    <w:rsid w:val="0069447D"/>
    <w:rsid w:val="006A2A88"/>
    <w:rsid w:val="006B5827"/>
    <w:rsid w:val="006F365B"/>
    <w:rsid w:val="00704456"/>
    <w:rsid w:val="0071476C"/>
    <w:rsid w:val="007408C1"/>
    <w:rsid w:val="00741E0E"/>
    <w:rsid w:val="0076561E"/>
    <w:rsid w:val="007657B8"/>
    <w:rsid w:val="00772501"/>
    <w:rsid w:val="007739E7"/>
    <w:rsid w:val="007916AA"/>
    <w:rsid w:val="007C1CE4"/>
    <w:rsid w:val="007F4FA8"/>
    <w:rsid w:val="00811478"/>
    <w:rsid w:val="00823142"/>
    <w:rsid w:val="008473A6"/>
    <w:rsid w:val="008478EC"/>
    <w:rsid w:val="0085287A"/>
    <w:rsid w:val="00887BB0"/>
    <w:rsid w:val="00896809"/>
    <w:rsid w:val="008A2B7E"/>
    <w:rsid w:val="008A796A"/>
    <w:rsid w:val="008D71BC"/>
    <w:rsid w:val="008E2D91"/>
    <w:rsid w:val="009059A5"/>
    <w:rsid w:val="00907F82"/>
    <w:rsid w:val="00920E32"/>
    <w:rsid w:val="00925984"/>
    <w:rsid w:val="00931345"/>
    <w:rsid w:val="00931964"/>
    <w:rsid w:val="0093389B"/>
    <w:rsid w:val="009500EE"/>
    <w:rsid w:val="009737B0"/>
    <w:rsid w:val="00975127"/>
    <w:rsid w:val="00990EEE"/>
    <w:rsid w:val="0099559C"/>
    <w:rsid w:val="00996DDF"/>
    <w:rsid w:val="009B011E"/>
    <w:rsid w:val="009E553C"/>
    <w:rsid w:val="009F41A2"/>
    <w:rsid w:val="00A12187"/>
    <w:rsid w:val="00A342D6"/>
    <w:rsid w:val="00A50A4E"/>
    <w:rsid w:val="00A6029A"/>
    <w:rsid w:val="00A963BC"/>
    <w:rsid w:val="00A96680"/>
    <w:rsid w:val="00AC0040"/>
    <w:rsid w:val="00AD0A54"/>
    <w:rsid w:val="00AD5369"/>
    <w:rsid w:val="00AE23A0"/>
    <w:rsid w:val="00AF55D5"/>
    <w:rsid w:val="00B11207"/>
    <w:rsid w:val="00B202A4"/>
    <w:rsid w:val="00B4325C"/>
    <w:rsid w:val="00B57D62"/>
    <w:rsid w:val="00B600EF"/>
    <w:rsid w:val="00B843E3"/>
    <w:rsid w:val="00BA3CC7"/>
    <w:rsid w:val="00BB5D6D"/>
    <w:rsid w:val="00BF1EEC"/>
    <w:rsid w:val="00C11737"/>
    <w:rsid w:val="00C27281"/>
    <w:rsid w:val="00C54405"/>
    <w:rsid w:val="00C6710D"/>
    <w:rsid w:val="00C73B29"/>
    <w:rsid w:val="00C852B8"/>
    <w:rsid w:val="00CC440F"/>
    <w:rsid w:val="00CD31D4"/>
    <w:rsid w:val="00D4723C"/>
    <w:rsid w:val="00D73541"/>
    <w:rsid w:val="00D73DBF"/>
    <w:rsid w:val="00D84A64"/>
    <w:rsid w:val="00DB2E3B"/>
    <w:rsid w:val="00DC10FC"/>
    <w:rsid w:val="00DC2182"/>
    <w:rsid w:val="00DF4D03"/>
    <w:rsid w:val="00E01469"/>
    <w:rsid w:val="00E0464C"/>
    <w:rsid w:val="00E13067"/>
    <w:rsid w:val="00E54175"/>
    <w:rsid w:val="00E60B5D"/>
    <w:rsid w:val="00E719ED"/>
    <w:rsid w:val="00E72841"/>
    <w:rsid w:val="00E7326A"/>
    <w:rsid w:val="00E84A1F"/>
    <w:rsid w:val="00EA0647"/>
    <w:rsid w:val="00EC7DE3"/>
    <w:rsid w:val="00ED3604"/>
    <w:rsid w:val="00EE40B7"/>
    <w:rsid w:val="00F9359B"/>
    <w:rsid w:val="00FA340A"/>
    <w:rsid w:val="00FD107C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5C79A"/>
  <w15:chartTrackingRefBased/>
  <w15:docId w15:val="{B20DEFB1-A2A4-4197-8074-B539A550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jstmetafbeeldingen">
    <w:name w:val="table of figures"/>
    <w:basedOn w:val="Standaard"/>
    <w:next w:val="Standaard"/>
    <w:uiPriority w:val="99"/>
    <w:unhideWhenUsed/>
    <w:rsid w:val="00402590"/>
    <w:pPr>
      <w:spacing w:after="0"/>
    </w:pPr>
  </w:style>
  <w:style w:type="table" w:styleId="Lijsttabel4">
    <w:name w:val="List Table 4"/>
    <w:basedOn w:val="Standaardtabel"/>
    <w:uiPriority w:val="49"/>
    <w:rsid w:val="007725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1831B9"/>
    <w:rPr>
      <w:i/>
      <w:iCs/>
    </w:rPr>
  </w:style>
  <w:style w:type="character" w:customStyle="1" w:styleId="SPLinfoChar">
    <w:name w:val="SPL_info Char"/>
    <w:basedOn w:val="Standaardalinea-lettertype"/>
    <w:link w:val="SPLinfo"/>
    <w:rsid w:val="001831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IR80H0VY\B1-K3-W3_EVAL_Evaluati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9930D4CA714886ABA1D12755574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D00000-CAF8-4A4D-90F3-0DF25C5AE1B8}"/>
      </w:docPartPr>
      <w:docPartBody>
        <w:p w:rsidR="009C7AE8" w:rsidRDefault="009C7AE8">
          <w:pPr>
            <w:pStyle w:val="A39930D4CA714886ABA1D127555748ED"/>
          </w:pPr>
          <w:r w:rsidRPr="00AD5369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FE2BEC1C8ABA48E395FF5907F6F005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4CA80F-2523-478A-9F9A-382C397FEAB5}"/>
      </w:docPartPr>
      <w:docPartBody>
        <w:p w:rsidR="009C7AE8" w:rsidRDefault="009C7AE8">
          <w:pPr>
            <w:pStyle w:val="FE2BEC1C8ABA48E395FF5907F6F0054F"/>
          </w:pPr>
          <w:r w:rsidRPr="000534B2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13058D9DDAC047EABAC2789749C346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004558-7F94-4B38-814D-D493F69519A3}"/>
      </w:docPartPr>
      <w:docPartBody>
        <w:p w:rsidR="009C7AE8" w:rsidRDefault="009C7AE8">
          <w:pPr>
            <w:pStyle w:val="13058D9DDAC047EABAC2789749C3461E"/>
          </w:pPr>
          <w:r w:rsidRPr="00AD0A54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DE4BEF6EE4C04A6BB10C0B8DCBF990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B3D64E-D734-46A5-862C-6B0C2D889E04}"/>
      </w:docPartPr>
      <w:docPartBody>
        <w:p w:rsidR="009C7AE8" w:rsidRDefault="009C7AE8">
          <w:pPr>
            <w:pStyle w:val="DE4BEF6EE4C04A6BB10C0B8DCBF990A8"/>
          </w:pPr>
          <w:r w:rsidRPr="000534B2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AE8"/>
    <w:rsid w:val="009C7AE8"/>
    <w:rsid w:val="00C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A39930D4CA714886ABA1D127555748ED">
    <w:name w:val="A39930D4CA714886ABA1D127555748ED"/>
  </w:style>
  <w:style w:type="paragraph" w:customStyle="1" w:styleId="FE2BEC1C8ABA48E395FF5907F6F0054F">
    <w:name w:val="FE2BEC1C8ABA48E395FF5907F6F0054F"/>
  </w:style>
  <w:style w:type="paragraph" w:customStyle="1" w:styleId="13058D9DDAC047EABAC2789749C3461E">
    <w:name w:val="13058D9DDAC047EABAC2789749C3461E"/>
  </w:style>
  <w:style w:type="paragraph" w:customStyle="1" w:styleId="DE4BEF6EE4C04A6BB10C0B8DCBF990A8">
    <w:name w:val="DE4BEF6EE4C04A6BB10C0B8DCBF99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FB0562FF-A0B1-485A-8CAD-0F0919B78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87CD8D-D2A5-485F-95DC-5DA9862B8C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B1-K3-W3_EVAL_Evaluatie.dotx</Template>
  <TotalTime>46</TotalTime>
  <Pages>4</Pages>
  <Words>330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Ricardo Bettonvil</cp:lastModifiedBy>
  <cp:revision>8</cp:revision>
  <cp:lastPrinted>2018-09-01T10:46:00Z</cp:lastPrinted>
  <dcterms:created xsi:type="dcterms:W3CDTF">2019-10-03T07:25:00Z</dcterms:created>
  <dcterms:modified xsi:type="dcterms:W3CDTF">2022-04-19T07:46:00Z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512">
    <vt:lpwstr>13</vt:lpwstr>
  </property>
</Properties>
</file>