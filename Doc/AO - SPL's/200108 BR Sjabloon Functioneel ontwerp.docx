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CC923" w14:textId="77777777" w:rsidR="00453A11" w:rsidRPr="006E5651" w:rsidRDefault="000C50C3" w:rsidP="00453A11">
      <w:pPr>
        <w:pStyle w:val="Titel"/>
        <w:rPr>
          <w:lang w:val="en-US"/>
        </w:rPr>
      </w:pPr>
      <w:r w:rsidRPr="006E5651">
        <w:rPr>
          <w:lang w:val="en-US"/>
        </w:rPr>
        <w:t>Functioneel ontwerp</w:t>
      </w:r>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77777777" w:rsidR="009008D8" w:rsidRPr="006E5651" w:rsidRDefault="006E4393" w:rsidP="004E636C">
            <w:pPr>
              <w:pStyle w:val="Geenafstand"/>
              <w:rPr>
                <w:lang w:val="en-US"/>
              </w:rPr>
            </w:pPr>
            <w:sdt>
              <w:sdtPr>
                <w:alias w:val="Versienummer"/>
                <w:tag w:val="Version"/>
                <w:id w:val="-193926220"/>
                <w:placeholder>
                  <w:docPart w:val="D24759476B65484E92973D48CAE44812"/>
                </w:placeholder>
                <w:showingPlcHdr/>
                <w:text/>
              </w:sdtPr>
              <w:sdtEndPr/>
              <w:sdtContent>
                <w:r w:rsidR="009008D8" w:rsidRPr="006E5651">
                  <w:rPr>
                    <w:rStyle w:val="Tekstvantijdelijkeaanduiding"/>
                    <w:lang w:val="en-US"/>
                  </w:rPr>
                  <w:t>Click or tap here to enter text.</w:t>
                </w:r>
              </w:sdtContent>
            </w:sdt>
            <w:bookmarkEnd w:id="0"/>
          </w:p>
        </w:tc>
      </w:tr>
      <w:tr w:rsidR="009008D8" w:rsidRPr="0046505E"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77777777" w:rsidR="009008D8" w:rsidRPr="006E5651" w:rsidRDefault="006E4393" w:rsidP="004E636C">
            <w:pPr>
              <w:pStyle w:val="Geenafstand"/>
              <w:rPr>
                <w:lang w:val="en-US"/>
              </w:rPr>
            </w:pPr>
            <w:sdt>
              <w:sdtPr>
                <w:alias w:val="Naam van de auteur"/>
                <w:tag w:val="Authors"/>
                <w:id w:val="1931920483"/>
                <w:placeholder>
                  <w:docPart w:val="C32E1727DBE040CA8A7DD4FE1C915193"/>
                </w:placeholder>
                <w:showingPlcHdr/>
                <w:text/>
              </w:sdtPr>
              <w:sdtEndPr/>
              <w:sdtContent>
                <w:r w:rsidR="009008D8" w:rsidRPr="006E5651">
                  <w:rPr>
                    <w:rStyle w:val="Tekstvantijdelijkeaanduiding"/>
                    <w:lang w:val="en-US"/>
                  </w:rPr>
                  <w:t>Click or tap here to enter text.</w:t>
                </w:r>
              </w:sdtContent>
            </w:sdt>
            <w:bookmarkEnd w:id="1"/>
          </w:p>
        </w:tc>
      </w:tr>
      <w:tr w:rsidR="009008D8" w:rsidRPr="0046505E"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77777777" w:rsidR="009008D8" w:rsidRPr="006E5651" w:rsidRDefault="006E4393" w:rsidP="004E636C">
            <w:pPr>
              <w:pStyle w:val="Geenafstand"/>
              <w:rPr>
                <w:lang w:val="en-US"/>
              </w:rPr>
            </w:pPr>
            <w:sdt>
              <w:sdtPr>
                <w:alias w:val="Datum"/>
                <w:tag w:val="Date"/>
                <w:id w:val="-1127611690"/>
                <w:placeholder>
                  <w:docPart w:val="F6C62256EF104C7F8C1E1E49E231F946"/>
                </w:placeholder>
                <w:showingPlcHdr/>
                <w:text/>
              </w:sdtPr>
              <w:sdtEndPr/>
              <w:sdtContent>
                <w:r w:rsidR="009008D8" w:rsidRPr="008020C6">
                  <w:rPr>
                    <w:rStyle w:val="Tekstvantijdelijkeaanduiding"/>
                    <w:lang w:val="en-US"/>
                  </w:rPr>
                  <w:t>Click or tap here to enter text.</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r w:rsidRPr="007A0E59">
              <w:rPr>
                <w:b w:val="0"/>
              </w:rPr>
              <w:t>yyyy-mm-dd</w:t>
            </w:r>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7A0E59">
              <w:t>x.x</w:t>
            </w:r>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7777777" w:rsidR="008A2B7E" w:rsidRPr="007A0E59" w:rsidRDefault="008A2B7E" w:rsidP="00AF55D5">
            <w:pPr>
              <w:pStyle w:val="Geenafstand"/>
              <w:jc w:val="center"/>
              <w:rPr>
                <w:b w:val="0"/>
              </w:rPr>
            </w:pPr>
          </w:p>
        </w:tc>
        <w:tc>
          <w:tcPr>
            <w:tcW w:w="788" w:type="dxa"/>
          </w:tcPr>
          <w:p w14:paraId="4F864483"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CFF3CFD"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6E4393">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6E4393">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6E4393">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6E4393">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6E4393">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6E4393">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6E4393">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6E4393">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20926718"/>
      <w:r w:rsidRPr="007A0E59">
        <w:lastRenderedPageBreak/>
        <w:t>Inleiding</w:t>
      </w:r>
      <w:bookmarkEnd w:id="4"/>
      <w:bookmarkEnd w:id="5"/>
    </w:p>
    <w:p w14:paraId="67968886" w14:textId="77777777" w:rsidR="00A50A4E" w:rsidRPr="007A0E59" w:rsidRDefault="00C27281" w:rsidP="00C27281">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77777777" w:rsidR="00741E0E" w:rsidRPr="007A0E59" w:rsidRDefault="00741E0E" w:rsidP="00AF55D5">
      <w:pPr>
        <w:pStyle w:val="Kop2"/>
      </w:pPr>
      <w:bookmarkStart w:id="8" w:name="_Toc2080250"/>
      <w:bookmarkStart w:id="9" w:name="_Toc20926720"/>
      <w:r w:rsidRPr="007A0E59">
        <w:t>Over het project en de opdrachtgever</w:t>
      </w:r>
      <w:bookmarkEnd w:id="8"/>
      <w:bookmarkEnd w:id="9"/>
    </w:p>
    <w:p w14:paraId="2E7A14EA" w14:textId="77777777" w:rsidR="006E5651" w:rsidRPr="006E5651" w:rsidRDefault="007C5455" w:rsidP="00183F75">
      <w:pPr>
        <w:pStyle w:val="SPLinfo"/>
      </w:pPr>
      <w:r>
        <w:t>In deze paragraaf wordt</w:t>
      </w:r>
      <w:r w:rsidR="006E5651">
        <w:t xml:space="preserve"> kort beschreven: de contactpersoon van het bedrijf of organisatie waarvoor de opdracht wordt uitgevoerd, een omschrijving van het bedrijf of organisatie waarvoor het project wordt uitgevoerd, het probleem en de manier waarop de opdrachtgever het probleem denkt op te lossen.</w:t>
      </w:r>
      <w:bookmarkStart w:id="10" w:name="_Toc2080251"/>
    </w:p>
    <w:p w14:paraId="1C811380" w14:textId="77777777" w:rsidR="00302DD0" w:rsidRPr="007A0E59" w:rsidRDefault="00302DD0" w:rsidP="00302DD0">
      <w:pPr>
        <w:pStyle w:val="Kop1"/>
      </w:pPr>
      <w:bookmarkStart w:id="11" w:name="_Toc20926721"/>
      <w:r w:rsidRPr="007A0E59">
        <w:t>Actoren</w:t>
      </w:r>
      <w:bookmarkEnd w:id="10"/>
      <w:bookmarkEnd w:id="11"/>
    </w:p>
    <w:p w14:paraId="1ED5DBB6" w14:textId="77777777" w:rsidR="00302DD0" w:rsidRPr="007A0E59" w:rsidRDefault="00183F75" w:rsidP="00183F75">
      <w:pPr>
        <w:pStyle w:val="SPLinfo"/>
      </w:pPr>
      <w:r>
        <w:t xml:space="preserve">In dit hoofdstuk wordt beschreven wie er in welke rol met de functionaliteit gaat werken. Voorbeelden zijn: admin, gast, administratief medewerker. </w:t>
      </w:r>
    </w:p>
    <w:p w14:paraId="0D5A902A" w14:textId="77777777" w:rsidR="0015692D" w:rsidRPr="007A0E59" w:rsidRDefault="00B41C41" w:rsidP="00B41C41">
      <w:pPr>
        <w:pStyle w:val="Kop1"/>
      </w:pPr>
      <w:bookmarkStart w:id="12" w:name="_Toc2080252"/>
      <w:bookmarkStart w:id="13" w:name="_Toc20926722"/>
      <w:r w:rsidRPr="007A0E59">
        <w:t>Functionele eisen</w:t>
      </w:r>
      <w:r w:rsidR="00302DD0" w:rsidRPr="007A0E59">
        <w:t xml:space="preserve"> en omschrijving</w:t>
      </w:r>
      <w:bookmarkEnd w:id="12"/>
      <w:bookmarkEnd w:id="13"/>
    </w:p>
    <w:p w14:paraId="665953D4" w14:textId="77777777" w:rsidR="00302DD0" w:rsidRPr="00183F75" w:rsidRDefault="00183F75" w:rsidP="00183F75">
      <w:pPr>
        <w:pStyle w:val="SPLinfo"/>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77777777" w:rsidR="00302DD0" w:rsidRPr="007A0E59" w:rsidRDefault="004D20EB" w:rsidP="00302DD0">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302DD0">
      <w:pPr>
        <w:pStyle w:val="Kop3"/>
      </w:pPr>
      <w:bookmarkStart w:id="16" w:name="_Toc2080254"/>
      <w:r w:rsidRPr="007A0E59">
        <w:t>Functionele beschrijving</w:t>
      </w:r>
      <w:bookmarkEnd w:id="16"/>
    </w:p>
    <w:p w14:paraId="30A7F310" w14:textId="77777777" w:rsidR="00183F75" w:rsidRDefault="00183F75" w:rsidP="00793C80">
      <w:pPr>
        <w:pStyle w:val="SPLinfo"/>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793C80">
      <w:pPr>
        <w:pStyle w:val="SPLinfo"/>
      </w:pPr>
      <w:r>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77777777" w:rsidR="00793C80" w:rsidRPr="007A0E59" w:rsidRDefault="00793C80" w:rsidP="00F127F7">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77777777" w:rsidR="00793C80" w:rsidRPr="007A0E59" w:rsidRDefault="00793C80" w:rsidP="00F127F7">
            <w:pPr>
              <w:pStyle w:val="SPLinfo"/>
            </w:pPr>
            <w:r>
              <w:t xml:space="preserve">Admin,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78ABCDC" w14:textId="77777777" w:rsidR="00302DD0" w:rsidRDefault="00302DD0" w:rsidP="00302DD0">
      <w:pPr>
        <w:pStyle w:val="Kop3"/>
      </w:pPr>
      <w:bookmarkStart w:id="17" w:name="_Toc2080255"/>
      <w:r w:rsidRPr="007A0E59">
        <w:t>Wireframe</w:t>
      </w:r>
      <w:bookmarkEnd w:id="17"/>
    </w:p>
    <w:p w14:paraId="007C23AF" w14:textId="769D6FA5" w:rsidR="000008AB" w:rsidRDefault="000008AB" w:rsidP="000008AB">
      <w:pPr>
        <w:pStyle w:val="SPLinfo"/>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0008AB">
      <w:pPr>
        <w:pStyle w:val="SPLinfo"/>
      </w:pPr>
      <w:r>
        <w:t>Zie volgende pagina voor voorbeeld.</w:t>
      </w:r>
    </w:p>
    <w:p w14:paraId="64788F57" w14:textId="77777777" w:rsidR="00302DD0" w:rsidRPr="007A0E59" w:rsidRDefault="00302DD0" w:rsidP="00302DD0">
      <w:pPr>
        <w:pStyle w:val="Geenafstand"/>
      </w:pPr>
    </w:p>
    <w:p w14:paraId="001FF3E5" w14:textId="77777777" w:rsidR="00793C80" w:rsidRDefault="00C72A17" w:rsidP="00C72A17">
      <w:pPr>
        <w:jc w:val="center"/>
      </w:pPr>
      <w:r w:rsidRPr="007A0E59">
        <w:rPr>
          <w:noProof/>
          <w:lang w:eastAsia="nl-NL"/>
        </w:rPr>
        <w:lastRenderedPageBreak/>
        <w:drawing>
          <wp:inline distT="0" distB="0" distL="0" distR="0" wp14:anchorId="69A6D747" wp14:editId="409DAE49">
            <wp:extent cx="3534452"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014" cy="2677664"/>
                    </a:xfrm>
                    <a:prstGeom prst="rect">
                      <a:avLst/>
                    </a:prstGeom>
                  </pic:spPr>
                </pic:pic>
              </a:graphicData>
            </a:graphic>
          </wp:inline>
        </w:drawing>
      </w:r>
    </w:p>
    <w:p w14:paraId="64DC5242" w14:textId="77777777" w:rsidR="00793C80" w:rsidRDefault="00793C80" w:rsidP="00C72A17">
      <w:pPr>
        <w:jc w:val="center"/>
      </w:pPr>
    </w:p>
    <w:p w14:paraId="734CA569" w14:textId="77777777" w:rsidR="00370158" w:rsidRPr="007A0E59" w:rsidRDefault="00370158" w:rsidP="00370158">
      <w:pPr>
        <w:pStyle w:val="Kop1"/>
      </w:pPr>
      <w:bookmarkStart w:id="18" w:name="_Toc2080262"/>
      <w:bookmarkStart w:id="19" w:name="_Toc20926724"/>
      <w:r w:rsidRPr="007A0E59">
        <w:t>Navigatiestructuur</w:t>
      </w:r>
      <w:bookmarkEnd w:id="18"/>
      <w:bookmarkEnd w:id="19"/>
    </w:p>
    <w:p w14:paraId="5E72A9E6" w14:textId="77777777" w:rsidR="00370158" w:rsidRPr="007A0E59" w:rsidRDefault="00370158" w:rsidP="000008AB">
      <w:pPr>
        <w:pStyle w:val="SPLinfo"/>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C72A17">
      <w:pPr>
        <w:keepNext/>
        <w:jc w:val="center"/>
      </w:pPr>
      <w:r w:rsidRPr="007A0E59">
        <w:rPr>
          <w:noProof/>
          <w:lang w:eastAsia="nl-NL"/>
        </w:rPr>
        <w:drawing>
          <wp:inline distT="0" distB="0" distL="0" distR="0" wp14:anchorId="7C340B25" wp14:editId="739C8878">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225" cy="4217816"/>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20" w:name="_Toc2080265"/>
      <w:r>
        <w:br w:type="page"/>
      </w:r>
    </w:p>
    <w:p w14:paraId="28C326E7" w14:textId="12EDF41D" w:rsidR="0015692D" w:rsidRPr="007A0E59" w:rsidRDefault="00DC10FC" w:rsidP="00DC10FC">
      <w:pPr>
        <w:pStyle w:val="Kop1"/>
      </w:pPr>
      <w:bookmarkStart w:id="21" w:name="_Toc20926725"/>
      <w:r w:rsidRPr="007A0E59">
        <w:lastRenderedPageBreak/>
        <w:t>Akkoord opdrachtgever</w:t>
      </w:r>
      <w:bookmarkStart w:id="22" w:name="_GoBack"/>
      <w:bookmarkEnd w:id="20"/>
      <w:bookmarkEnd w:id="21"/>
      <w:bookmarkEnd w:id="22"/>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A4DFA" w14:textId="77777777" w:rsidR="00A206DD" w:rsidRDefault="00A206DD" w:rsidP="008A2B7E">
      <w:pPr>
        <w:spacing w:after="0" w:line="240" w:lineRule="auto"/>
      </w:pPr>
      <w:r>
        <w:separator/>
      </w:r>
    </w:p>
  </w:endnote>
  <w:endnote w:type="continuationSeparator" w:id="0">
    <w:p w14:paraId="1C9DD47D" w14:textId="77777777" w:rsidR="00A206DD" w:rsidRDefault="00A206D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ontwerp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9A856" w14:textId="1D391ADF" w:rsidR="008A2B7E" w:rsidRPr="00957616" w:rsidRDefault="006E4393"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7E669" w14:textId="77777777" w:rsidR="00A206DD" w:rsidRDefault="00A206DD" w:rsidP="008A2B7E">
      <w:pPr>
        <w:spacing w:after="0" w:line="240" w:lineRule="auto"/>
      </w:pPr>
      <w:r>
        <w:separator/>
      </w:r>
    </w:p>
  </w:footnote>
  <w:footnote w:type="continuationSeparator" w:id="0">
    <w:p w14:paraId="21D9A463" w14:textId="77777777" w:rsidR="00A206DD" w:rsidRDefault="00A206D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2351B"/>
    <w:rsid w:val="001502A4"/>
    <w:rsid w:val="00153E88"/>
    <w:rsid w:val="0015692D"/>
    <w:rsid w:val="00183F75"/>
    <w:rsid w:val="00190D75"/>
    <w:rsid w:val="001A6A48"/>
    <w:rsid w:val="001A79BC"/>
    <w:rsid w:val="001B5082"/>
    <w:rsid w:val="001C5E44"/>
    <w:rsid w:val="001E45D8"/>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A66D9"/>
    <w:rsid w:val="005C1EC3"/>
    <w:rsid w:val="005D0910"/>
    <w:rsid w:val="005D4E24"/>
    <w:rsid w:val="006351D7"/>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969"/>
    <w:rsid w:val="006D6969"/>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2CA8D-F8A4-43E3-8C33-D5DAD5949C12}"/>
</file>

<file path=customXml/itemProps2.xml><?xml version="1.0" encoding="utf-8"?>
<ds:datastoreItem xmlns:ds="http://schemas.openxmlformats.org/officeDocument/2006/customXml" ds:itemID="{7F26A801-F9B6-4CC3-B424-63B0B431BCCF}">
  <ds:schemaRefs>
    <ds:schemaRef ds:uri="http://purl.org/dc/terms/"/>
    <ds:schemaRef ds:uri="http://schemas.openxmlformats.org/package/2006/metadata/core-properties"/>
    <ds:schemaRef ds:uri="http://purl.org/dc/dcmitype/"/>
    <ds:schemaRef ds:uri="45fa6d14-934b-44a0-9747-c035f1438e9b"/>
    <ds:schemaRef ds:uri="http://schemas.microsoft.com/office/2006/documentManagement/types"/>
    <ds:schemaRef ds:uri="http://purl.org/dc/elements/1.1/"/>
    <ds:schemaRef ds:uri="http://schemas.microsoft.com/office/2006/metadata/properties"/>
    <ds:schemaRef ds:uri="http://schemas.microsoft.com/office/infopath/2007/PartnerControls"/>
    <ds:schemaRef ds:uri="9b23f896-9a04-4114-b73b-55cbe372e205"/>
    <ds:schemaRef ds:uri="http://www.w3.org/XML/1998/namespace"/>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13</TotalTime>
  <Pages>6</Pages>
  <Words>492</Words>
  <Characters>2711</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7</cp:revision>
  <cp:lastPrinted>2018-09-01T10:46:00Z</cp:lastPrinted>
  <dcterms:created xsi:type="dcterms:W3CDTF">2019-10-03T07:19:00Z</dcterms:created>
  <dcterms:modified xsi:type="dcterms:W3CDTF">2020-01-08T07:36:00Z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